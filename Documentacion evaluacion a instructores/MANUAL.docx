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Diseodetabla"/>
        <w:tblW w:w="0" w:type="auto"/>
        <w:jc w:val="center"/>
        <w:tblLayout w:type="fixed"/>
        <w:tblLook w:val="04A0" w:firstRow="1" w:lastRow="0" w:firstColumn="1" w:lastColumn="0" w:noHBand="0" w:noVBand="1"/>
        <w:tblDescription w:val="Brochure layout table page 1"/>
      </w:tblPr>
      <w:tblGrid>
        <w:gridCol w:w="3840"/>
        <w:gridCol w:w="713"/>
        <w:gridCol w:w="713"/>
        <w:gridCol w:w="3843"/>
        <w:gridCol w:w="720"/>
        <w:gridCol w:w="720"/>
        <w:gridCol w:w="3851"/>
      </w:tblGrid>
      <w:tr w:rsidR="00CC2B88" w:rsidRPr="003518AD">
        <w:trPr>
          <w:trHeight w:hRule="exact" w:val="10800"/>
          <w:jc w:val="center"/>
        </w:trPr>
        <w:tc>
          <w:tcPr>
            <w:tcW w:w="3840" w:type="dxa"/>
          </w:tcPr>
          <w:bookmarkStart w:id="0" w:name="_GoBack" w:displacedByCustomXml="next"/>
          <w:bookmarkEnd w:id="0" w:displacedByCustomXml="next"/>
          <w:sdt>
            <w:sdtPr>
              <w:rPr>
                <w:noProof/>
              </w:rPr>
              <w:alias w:val="Haga clic en el icono de la derecha para reemplazar la imagen"/>
              <w:tag w:val="Haga clic en el icono de la derecha para reemplazar la imagen"/>
              <w:id w:val="321324275"/>
              <w:picture/>
            </w:sdtPr>
            <w:sdtEndPr/>
            <w:sdtContent>
              <w:p w:rsidR="00CC2B88" w:rsidRPr="003518AD" w:rsidRDefault="00445D9D">
                <w:pPr>
                  <w:rPr>
                    <w:noProof/>
                  </w:rPr>
                </w:pPr>
                <w:r>
                  <w:rPr>
                    <w:noProof/>
                    <w:lang w:val="es-CO" w:eastAsia="es-CO"/>
                  </w:rPr>
                  <w:drawing>
                    <wp:inline distT="0" distB="0" distL="0" distR="0">
                      <wp:extent cx="2385296" cy="1788972"/>
                      <wp:effectExtent l="0" t="0" r="0" b="190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85296" cy="1788972"/>
                              </a:xfrm>
                              <a:prstGeom prst="rect">
                                <a:avLst/>
                              </a:prstGeom>
                              <a:noFill/>
                              <a:ln>
                                <a:noFill/>
                              </a:ln>
                            </pic:spPr>
                          </pic:pic>
                        </a:graphicData>
                      </a:graphic>
                    </wp:inline>
                  </w:drawing>
                </w:r>
              </w:p>
            </w:sdtContent>
          </w:sdt>
          <w:p w:rsidR="00CC2B88" w:rsidRPr="003518AD" w:rsidRDefault="00445D9D" w:rsidP="00445D9D">
            <w:pPr>
              <w:pStyle w:val="Descripcin"/>
              <w:jc w:val="center"/>
              <w:rPr>
                <w:noProof/>
              </w:rPr>
            </w:pPr>
            <w:r>
              <w:rPr>
                <w:noProof/>
              </w:rPr>
              <w:t>Centro de gestion de mercados logistica y tecnologias de la informacion</w:t>
            </w:r>
          </w:p>
          <w:p w:rsidR="00CC2B88" w:rsidRDefault="0077322B" w:rsidP="00445D9D">
            <w:pPr>
              <w:pStyle w:val="Ttulo2"/>
              <w:rPr>
                <w:rStyle w:val="Ttulo2Car"/>
                <w:b/>
                <w:bCs/>
                <w:noProof/>
              </w:rPr>
            </w:pPr>
            <w:r>
              <w:rPr>
                <w:rStyle w:val="Ttulo2Car"/>
                <w:b/>
                <w:bCs/>
                <w:noProof/>
              </w:rPr>
              <w:t>Respecto a nosotros y el proyecto</w:t>
            </w:r>
          </w:p>
          <w:p w:rsidR="0077322B" w:rsidRDefault="0077322B" w:rsidP="0077322B">
            <w:r>
              <w:t xml:space="preserve">Formamos parte de la ficha 912296 del programa de formación de </w:t>
            </w:r>
            <w:r w:rsidR="00397871">
              <w:t>Análisis</w:t>
            </w:r>
            <w:r>
              <w:t xml:space="preserve"> y desarrollo de sistemas de la información, somos un grupo de tres integrantes capacitados con competencias para desarrollo de sistemas de información funcionales para la solución de conflictos</w:t>
            </w:r>
          </w:p>
          <w:p w:rsidR="00397871" w:rsidRDefault="0077322B" w:rsidP="0077322B">
            <w:r>
              <w:t xml:space="preserve">Desarrollamos un sistema de información para mejorar la actual manera de la evaluación </w:t>
            </w:r>
            <w:r w:rsidR="00397871">
              <w:t>de instructores del CGMLTI con una base de datos y una interfaz gráfica (plataforma Web)</w:t>
            </w:r>
          </w:p>
          <w:p w:rsidR="00AE0C02" w:rsidRDefault="00397871" w:rsidP="00397871">
            <w:r>
              <w:t xml:space="preserve">Esperamos sea de su utilidad este instructivo </w:t>
            </w:r>
          </w:p>
          <w:p w:rsidR="00AE0C02" w:rsidRPr="00AE0C02" w:rsidRDefault="00AE0C02" w:rsidP="00AE0C02"/>
          <w:p w:rsidR="00AE0C02" w:rsidRPr="00AE0C02" w:rsidRDefault="00AE0C02" w:rsidP="00AE0C02"/>
          <w:p w:rsidR="00AE0C02" w:rsidRPr="00AE0C02" w:rsidRDefault="00AE0C02" w:rsidP="00AE0C02"/>
          <w:p w:rsidR="00397871" w:rsidRPr="00AE0C02" w:rsidRDefault="00397871" w:rsidP="00AE0C02">
            <w:pPr>
              <w:jc w:val="center"/>
            </w:pPr>
          </w:p>
        </w:tc>
        <w:tc>
          <w:tcPr>
            <w:tcW w:w="713" w:type="dxa"/>
          </w:tcPr>
          <w:p w:rsidR="00CC2B88" w:rsidRPr="003518AD" w:rsidRDefault="00CC2B88">
            <w:pPr>
              <w:rPr>
                <w:noProof/>
              </w:rPr>
            </w:pPr>
          </w:p>
        </w:tc>
        <w:tc>
          <w:tcPr>
            <w:tcW w:w="713" w:type="dxa"/>
          </w:tcPr>
          <w:p w:rsidR="00CC2B88" w:rsidRPr="003518AD" w:rsidRDefault="00CC2B88">
            <w:pPr>
              <w:rPr>
                <w:noProof/>
              </w:rPr>
            </w:pPr>
          </w:p>
        </w:tc>
        <w:tc>
          <w:tcPr>
            <w:tcW w:w="3843" w:type="dxa"/>
          </w:tcPr>
          <w:tbl>
            <w:tblPr>
              <w:tblStyle w:val="Diseodetabla"/>
              <w:tblW w:w="5000" w:type="pct"/>
              <w:tblLayout w:type="fixed"/>
              <w:tblLook w:val="04A0" w:firstRow="1" w:lastRow="0" w:firstColumn="1" w:lastColumn="0" w:noHBand="0" w:noVBand="1"/>
            </w:tblPr>
            <w:tblGrid>
              <w:gridCol w:w="3843"/>
            </w:tblGrid>
            <w:tr w:rsidR="00CC2B88" w:rsidRPr="003518AD">
              <w:trPr>
                <w:trHeight w:hRule="exact" w:val="7920"/>
              </w:trPr>
              <w:tc>
                <w:tcPr>
                  <w:tcW w:w="5000" w:type="pct"/>
                </w:tcPr>
                <w:p w:rsidR="00CC2B88" w:rsidRPr="003518AD" w:rsidRDefault="003A42E7" w:rsidP="000967E9">
                  <w:pPr>
                    <w:pStyle w:val="Ttulo1"/>
                    <w:rPr>
                      <w:noProof/>
                    </w:rPr>
                  </w:pPr>
                  <w:r>
                    <w:rPr>
                      <w:noProof/>
                    </w:rPr>
                    <w:t>ACERCA DEL PROYECTO</w:t>
                  </w:r>
                  <w:r w:rsidR="000967E9">
                    <w:rPr>
                      <w:noProof/>
                    </w:rPr>
                    <w:br/>
                  </w:r>
                  <w:r w:rsidR="00445D9D" w:rsidRPr="000967E9">
                    <w:rPr>
                      <w:noProof/>
                      <w:color w:val="auto"/>
                      <w:sz w:val="24"/>
                    </w:rPr>
                    <w:t>Información</w:t>
                  </w:r>
                </w:p>
                <w:p w:rsidR="000967E9" w:rsidRDefault="00445D9D" w:rsidP="00445D9D">
                  <w:pPr>
                    <w:rPr>
                      <w:noProof/>
                    </w:rPr>
                  </w:pPr>
                  <w:r>
                    <w:rPr>
                      <w:noProof/>
                    </w:rPr>
                    <w:t>A lo largo de este manual se podra evidenciar el manejo adecuado que se le debe realiz</w:t>
                  </w:r>
                  <w:r w:rsidR="000967E9">
                    <w:rPr>
                      <w:noProof/>
                    </w:rPr>
                    <w:t>ar al aplicativo en cuestion.</w:t>
                  </w:r>
                  <w:r w:rsidR="000967E9">
                    <w:rPr>
                      <w:noProof/>
                    </w:rPr>
                    <w:br/>
                  </w:r>
                  <w:r w:rsidR="00397871">
                    <w:t>Guardé este instructivo, t</w:t>
                  </w:r>
                  <w:r>
                    <w:rPr>
                      <w:noProof/>
                    </w:rPr>
                    <w:t>enga muy en cuenta indicaciones, pasos y reglamento que se le especifica en todo</w:t>
                  </w:r>
                  <w:r w:rsidR="00397871">
                    <w:rPr>
                      <w:noProof/>
                    </w:rPr>
                    <w:t xml:space="preserve"> momento, si tiene alguna duda,</w:t>
                  </w:r>
                  <w:r>
                    <w:rPr>
                      <w:noProof/>
                    </w:rPr>
                    <w:t xml:space="preserve"> problema</w:t>
                  </w:r>
                  <w:r w:rsidR="00397871">
                    <w:rPr>
                      <w:noProof/>
                    </w:rPr>
                    <w:t xml:space="preserve"> </w:t>
                  </w:r>
                  <w:r w:rsidR="00397871">
                    <w:t>o daño al manual</w:t>
                  </w:r>
                  <w:r>
                    <w:rPr>
                      <w:noProof/>
                    </w:rPr>
                    <w:t xml:space="preserve"> usa</w:t>
                  </w:r>
                  <w:r w:rsidR="00397871">
                    <w:rPr>
                      <w:noProof/>
                    </w:rPr>
                    <w:t>r</w:t>
                  </w:r>
                  <w:r w:rsidR="00906FC4">
                    <w:rPr>
                      <w:noProof/>
                    </w:rPr>
                    <w:t xml:space="preserve"> uno de los medios de contacto</w:t>
                  </w:r>
                </w:p>
                <w:p w:rsidR="00445D9D" w:rsidRDefault="00F76649" w:rsidP="00445D9D">
                  <w:pPr>
                    <w:rPr>
                      <w:noProof/>
                    </w:rPr>
                  </w:pPr>
                  <w:r w:rsidRPr="000967E9">
                    <w:rPr>
                      <w:b/>
                      <w:noProof/>
                    </w:rPr>
                    <w:t>Contacto</w:t>
                  </w:r>
                  <w:r w:rsidR="00445D9D" w:rsidRPr="000967E9">
                    <w:rPr>
                      <w:b/>
                      <w:noProof/>
                    </w:rPr>
                    <w:t>s</w:t>
                  </w:r>
                  <w:r w:rsidR="00445D9D">
                    <w:rPr>
                      <w:noProof/>
                    </w:rPr>
                    <w:t>:</w:t>
                  </w:r>
                  <w:r w:rsidR="000967E9">
                    <w:rPr>
                      <w:noProof/>
                    </w:rPr>
                    <w:br/>
                  </w:r>
                  <w:r w:rsidR="00445D9D">
                    <w:t>Daniel Moreno: Área de funcio</w:t>
                  </w:r>
                  <w:r w:rsidR="0077322B">
                    <w:t>nalidad</w:t>
                  </w:r>
                  <w:r w:rsidR="00445D9D">
                    <w:t xml:space="preserve"> del aplicativo </w:t>
                  </w:r>
                  <w:r w:rsidR="0077322B">
                    <w:br/>
                  </w:r>
                  <w:r w:rsidRPr="003518AD">
                    <w:rPr>
                      <w:noProof/>
                    </w:rPr>
                    <w:t xml:space="preserve">Teléfono: </w:t>
                  </w:r>
                  <w:r w:rsidR="00445D9D">
                    <w:rPr>
                      <w:noProof/>
                    </w:rPr>
                    <w:t>3214526102</w:t>
                  </w:r>
                </w:p>
                <w:p w:rsidR="00CC2B88" w:rsidRPr="003518AD" w:rsidRDefault="00445D9D" w:rsidP="00445D9D">
                  <w:pPr>
                    <w:rPr>
                      <w:noProof/>
                    </w:rPr>
                  </w:pPr>
                  <w:r>
                    <w:rPr>
                      <w:noProof/>
                    </w:rPr>
                    <w:t xml:space="preserve">Andres Cruz: Area </w:t>
                  </w:r>
                  <w:r w:rsidR="0077322B">
                    <w:rPr>
                      <w:noProof/>
                    </w:rPr>
                    <w:t>diseño y programacion</w:t>
                  </w:r>
                  <w:r w:rsidR="0077322B">
                    <w:rPr>
                      <w:noProof/>
                    </w:rPr>
                    <w:br/>
                    <w:t xml:space="preserve">Telefono: </w:t>
                  </w:r>
                  <w:r w:rsidR="00397871" w:rsidRPr="00397871">
                    <w:rPr>
                      <w:noProof/>
                    </w:rPr>
                    <w:t>3203681965</w:t>
                  </w:r>
                  <w:r w:rsidR="000967E9">
                    <w:rPr>
                      <w:noProof/>
                    </w:rPr>
                    <w:br/>
                  </w:r>
                  <w:r w:rsidR="000967E9">
                    <w:rPr>
                      <w:noProof/>
                    </w:rPr>
                    <w:br/>
                  </w:r>
                  <w:r w:rsidR="0077322B">
                    <w:rPr>
                      <w:noProof/>
                    </w:rPr>
                    <w:t>Andres Quintero: Area de diseño, bases de datos y programacion.</w:t>
                  </w:r>
                  <w:r w:rsidR="0077322B">
                    <w:rPr>
                      <w:noProof/>
                    </w:rPr>
                    <w:br/>
                    <w:t>Telefono:</w:t>
                  </w:r>
                  <w:r w:rsidR="00397871">
                    <w:rPr>
                      <w:rFonts w:ascii="Helvetica" w:hAnsi="Helvetica"/>
                      <w:color w:val="373E4D"/>
                      <w:sz w:val="18"/>
                      <w:szCs w:val="18"/>
                      <w:shd w:val="clear" w:color="auto" w:fill="F6F7F8"/>
                    </w:rPr>
                    <w:t xml:space="preserve"> </w:t>
                  </w:r>
                  <w:r w:rsidR="00397871" w:rsidRPr="00397871">
                    <w:rPr>
                      <w:noProof/>
                    </w:rPr>
                    <w:t>3174649449</w:t>
                  </w:r>
                  <w:r w:rsidR="000967E9">
                    <w:rPr>
                      <w:noProof/>
                    </w:rPr>
                    <w:br/>
                  </w:r>
                  <w:r w:rsidR="00F76649" w:rsidRPr="003518AD">
                    <w:rPr>
                      <w:noProof/>
                    </w:rPr>
                    <w:br/>
                    <w:t xml:space="preserve">Correo electrónico: </w:t>
                  </w:r>
                  <w:r w:rsidR="00EE5528">
                    <w:rPr>
                      <w:noProof/>
                    </w:rPr>
                    <w:t>evaluaciondeinstruc</w:t>
                  </w:r>
                  <w:r>
                    <w:rPr>
                      <w:noProof/>
                    </w:rPr>
                    <w:t>t</w:t>
                  </w:r>
                  <w:r w:rsidR="00EE5528">
                    <w:rPr>
                      <w:noProof/>
                    </w:rPr>
                    <w:t>o</w:t>
                  </w:r>
                  <w:r>
                    <w:rPr>
                      <w:noProof/>
                    </w:rPr>
                    <w:t>res@gmail.com</w:t>
                  </w:r>
                </w:p>
              </w:tc>
            </w:tr>
            <w:tr w:rsidR="00CC2B88" w:rsidRPr="003518AD">
              <w:trPr>
                <w:trHeight w:hRule="exact" w:val="2880"/>
              </w:trPr>
              <w:tc>
                <w:tcPr>
                  <w:tcW w:w="5000" w:type="pct"/>
                  <w:vAlign w:val="bottom"/>
                </w:tcPr>
                <w:tbl>
                  <w:tblPr>
                    <w:tblW w:w="3799" w:type="dxa"/>
                    <w:tblLayout w:type="fixed"/>
                    <w:tblCellMar>
                      <w:left w:w="0" w:type="dxa"/>
                      <w:right w:w="0" w:type="dxa"/>
                    </w:tblCellMar>
                    <w:tblLook w:val="04A0" w:firstRow="1" w:lastRow="0" w:firstColumn="1" w:lastColumn="0" w:noHBand="0" w:noVBand="1"/>
                  </w:tblPr>
                  <w:tblGrid>
                    <w:gridCol w:w="1783"/>
                    <w:gridCol w:w="20"/>
                    <w:gridCol w:w="1996"/>
                  </w:tblGrid>
                  <w:tr w:rsidR="00CC2B88" w:rsidRPr="003518AD" w:rsidTr="000967E9">
                    <w:trPr>
                      <w:trHeight w:val="926"/>
                    </w:trPr>
                    <w:sdt>
                      <w:sdtPr>
                        <w:rPr>
                          <w:noProof/>
                        </w:rPr>
                        <w:alias w:val="Logotipo"/>
                        <w:tag w:val="Logotipo"/>
                        <w:id w:val="-180896203"/>
                        <w:picture/>
                      </w:sdtPr>
                      <w:sdtEndPr/>
                      <w:sdtContent>
                        <w:tc>
                          <w:tcPr>
                            <w:tcW w:w="2349" w:type="pct"/>
                            <w:vAlign w:val="center"/>
                          </w:tcPr>
                          <w:p w:rsidR="00CC2B88" w:rsidRPr="003518AD" w:rsidRDefault="00445D9D">
                            <w:pPr>
                              <w:pStyle w:val="Sinespaciado"/>
                              <w:rPr>
                                <w:noProof/>
                              </w:rPr>
                            </w:pPr>
                            <w:r>
                              <w:rPr>
                                <w:noProof/>
                                <w:lang w:val="es-CO" w:eastAsia="es-CO"/>
                              </w:rPr>
                              <w:drawing>
                                <wp:inline distT="0" distB="0" distL="0" distR="0" wp14:anchorId="172FDF30" wp14:editId="2291E658">
                                  <wp:extent cx="1339847" cy="1077967"/>
                                  <wp:effectExtent l="0" t="0" r="0" b="825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9847" cy="1077967"/>
                                          </a:xfrm>
                                          <a:prstGeom prst="rect">
                                            <a:avLst/>
                                          </a:prstGeom>
                                          <a:noFill/>
                                          <a:ln>
                                            <a:noFill/>
                                          </a:ln>
                                        </pic:spPr>
                                      </pic:pic>
                                    </a:graphicData>
                                  </a:graphic>
                                </wp:inline>
                              </w:drawing>
                            </w:r>
                          </w:p>
                        </w:tc>
                      </w:sdtContent>
                    </w:sdt>
                    <w:tc>
                      <w:tcPr>
                        <w:tcW w:w="21" w:type="pct"/>
                      </w:tcPr>
                      <w:p w:rsidR="00CC2B88" w:rsidRPr="003518AD" w:rsidRDefault="00CC2B88">
                        <w:pPr>
                          <w:rPr>
                            <w:noProof/>
                          </w:rPr>
                        </w:pPr>
                      </w:p>
                    </w:tc>
                    <w:tc>
                      <w:tcPr>
                        <w:tcW w:w="2630" w:type="pct"/>
                      </w:tcPr>
                      <w:sdt>
                        <w:sdtPr>
                          <w:rPr>
                            <w:noProof/>
                          </w:rPr>
                          <w:alias w:val="Compañía"/>
                          <w:tag w:val=""/>
                          <w:id w:val="1621798997"/>
                          <w:dataBinding w:prefixMappings="xmlns:ns0='http://schemas.openxmlformats.org/officeDocument/2006/extended-properties' " w:xpath="/ns0:Properties[1]/ns0:Company[1]" w:storeItemID="{6668398D-A668-4E3E-A5EB-62B293D839F1}"/>
                          <w:text/>
                        </w:sdtPr>
                        <w:sdtEndPr/>
                        <w:sdtContent>
                          <w:p w:rsidR="00CC2B88" w:rsidRPr="003518AD" w:rsidRDefault="009430AE">
                            <w:pPr>
                              <w:pStyle w:val="Compaa"/>
                              <w:rPr>
                                <w:noProof/>
                              </w:rPr>
                            </w:pPr>
                            <w:r>
                              <w:rPr>
                                <w:noProof/>
                                <w:lang w:val="es-CO"/>
                              </w:rPr>
                              <w:t>centro de gestion de mercados logistica y tecnologias de informacion</w:t>
                            </w:r>
                          </w:p>
                        </w:sdtContent>
                      </w:sdt>
                      <w:p w:rsidR="00CC2B88" w:rsidRDefault="0077322B">
                        <w:pPr>
                          <w:pStyle w:val="Piedepgina"/>
                          <w:rPr>
                            <w:noProof/>
                          </w:rPr>
                        </w:pPr>
                        <w:r>
                          <w:rPr>
                            <w:noProof/>
                          </w:rPr>
                          <w:t>C</w:t>
                        </w:r>
                        <w:r w:rsidRPr="0077322B">
                          <w:rPr>
                            <w:noProof/>
                          </w:rPr>
                          <w:t>alle 52 n° 13-65</w:t>
                        </w:r>
                      </w:p>
                      <w:p w:rsidR="0077322B" w:rsidRPr="003518AD" w:rsidRDefault="0077322B">
                        <w:pPr>
                          <w:pStyle w:val="Piedepgina"/>
                          <w:rPr>
                            <w:noProof/>
                          </w:rPr>
                        </w:pPr>
                        <w:r>
                          <w:rPr>
                            <w:noProof/>
                          </w:rPr>
                          <w:t>BOGOTA D.C</w:t>
                        </w:r>
                      </w:p>
                    </w:tc>
                  </w:tr>
                </w:tbl>
                <w:p w:rsidR="00CC2B88" w:rsidRPr="003518AD" w:rsidRDefault="00CC2B88">
                  <w:pPr>
                    <w:rPr>
                      <w:noProof/>
                    </w:rPr>
                  </w:pPr>
                </w:p>
              </w:tc>
            </w:tr>
          </w:tbl>
          <w:p w:rsidR="00CC2B88" w:rsidRPr="003518AD" w:rsidRDefault="00CC2B88">
            <w:pPr>
              <w:rPr>
                <w:noProof/>
              </w:rPr>
            </w:pPr>
          </w:p>
        </w:tc>
        <w:tc>
          <w:tcPr>
            <w:tcW w:w="720" w:type="dxa"/>
          </w:tcPr>
          <w:p w:rsidR="00CC2B88" w:rsidRPr="003518AD" w:rsidRDefault="00CC2B88">
            <w:pPr>
              <w:rPr>
                <w:noProof/>
              </w:rPr>
            </w:pPr>
          </w:p>
        </w:tc>
        <w:tc>
          <w:tcPr>
            <w:tcW w:w="720" w:type="dxa"/>
          </w:tcPr>
          <w:p w:rsidR="00CC2B88" w:rsidRPr="003518AD" w:rsidRDefault="00CC2B88">
            <w:pPr>
              <w:rPr>
                <w:noProof/>
              </w:rPr>
            </w:pPr>
          </w:p>
        </w:tc>
        <w:tc>
          <w:tcPr>
            <w:tcW w:w="3851" w:type="dxa"/>
          </w:tcPr>
          <w:tbl>
            <w:tblPr>
              <w:tblStyle w:val="Diseodetabla"/>
              <w:tblW w:w="5000" w:type="pct"/>
              <w:tblLayout w:type="fixed"/>
              <w:tblLook w:val="04A0" w:firstRow="1" w:lastRow="0" w:firstColumn="1" w:lastColumn="0" w:noHBand="0" w:noVBand="1"/>
            </w:tblPr>
            <w:tblGrid>
              <w:gridCol w:w="3831"/>
              <w:gridCol w:w="20"/>
            </w:tblGrid>
            <w:tr w:rsidR="00CC2B88" w:rsidRPr="003518AD">
              <w:trPr>
                <w:trHeight w:hRule="exact" w:val="5760"/>
              </w:trPr>
              <w:sdt>
                <w:sdtPr>
                  <w:rPr>
                    <w:noProof/>
                    <w:lang w:val="es-CO" w:eastAsia="es-CO"/>
                  </w:rPr>
                  <w:id w:val="-1297910721"/>
                  <w:picture/>
                </w:sdtPr>
                <w:sdtEndPr/>
                <w:sdtContent>
                  <w:tc>
                    <w:tcPr>
                      <w:tcW w:w="5000" w:type="pct"/>
                    </w:tcPr>
                    <w:p w:rsidR="00CC2B88" w:rsidRDefault="003A42E7" w:rsidP="00445D9D">
                      <w:pPr>
                        <w:rPr>
                          <w:noProof/>
                        </w:rPr>
                      </w:pPr>
                      <w:r>
                        <w:rPr>
                          <w:noProof/>
                          <w:lang w:val="es-CO" w:eastAsia="es-CO"/>
                        </w:rPr>
                        <w:drawing>
                          <wp:inline distT="0" distB="0" distL="0" distR="0" wp14:anchorId="523E7065" wp14:editId="406AB5E6">
                            <wp:extent cx="2431104" cy="967563"/>
                            <wp:effectExtent l="0" t="0" r="7620" b="444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86257" cy="989513"/>
                                    </a:xfrm>
                                    <a:prstGeom prst="rect">
                                      <a:avLst/>
                                    </a:prstGeom>
                                    <a:noFill/>
                                    <a:ln>
                                      <a:noFill/>
                                    </a:ln>
                                  </pic:spPr>
                                </pic:pic>
                              </a:graphicData>
                            </a:graphic>
                          </wp:inline>
                        </w:drawing>
                      </w:r>
                    </w:p>
                    <w:p w:rsidR="00445D9D" w:rsidRDefault="003A42E7" w:rsidP="003A42E7">
                      <w:pPr>
                        <w:tabs>
                          <w:tab w:val="left" w:pos="1356"/>
                        </w:tabs>
                        <w:jc w:val="center"/>
                      </w:pPr>
                      <w:r>
                        <w:rPr>
                          <w:noProof/>
                          <w:lang w:val="es-CO" w:eastAsia="es-CO"/>
                        </w:rPr>
                        <w:drawing>
                          <wp:inline distT="0" distB="0" distL="0" distR="0" wp14:anchorId="58D0FEE9" wp14:editId="64D01FFC">
                            <wp:extent cx="1680831" cy="135230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2.JPG"/>
                                    <pic:cNvPicPr/>
                                  </pic:nvPicPr>
                                  <pic:blipFill>
                                    <a:blip r:embed="rId9">
                                      <a:extLst>
                                        <a:ext uri="{28A0092B-C50C-407E-A947-70E740481C1C}">
                                          <a14:useLocalDpi xmlns:a14="http://schemas.microsoft.com/office/drawing/2010/main" val="0"/>
                                        </a:ext>
                                      </a:extLst>
                                    </a:blip>
                                    <a:stretch>
                                      <a:fillRect/>
                                    </a:stretch>
                                  </pic:blipFill>
                                  <pic:spPr>
                                    <a:xfrm>
                                      <a:off x="0" y="0"/>
                                      <a:ext cx="1697401" cy="1365636"/>
                                    </a:xfrm>
                                    <a:prstGeom prst="rect">
                                      <a:avLst/>
                                    </a:prstGeom>
                                  </pic:spPr>
                                </pic:pic>
                              </a:graphicData>
                            </a:graphic>
                          </wp:inline>
                        </w:drawing>
                      </w:r>
                    </w:p>
                    <w:p w:rsidR="003A42E7" w:rsidRPr="00445D9D" w:rsidRDefault="00445D9D" w:rsidP="00445D9D">
                      <w:pPr>
                        <w:jc w:val="center"/>
                        <w:rPr>
                          <w:rFonts w:asciiTheme="majorHAnsi" w:hAnsiTheme="majorHAnsi"/>
                          <w:sz w:val="48"/>
                        </w:rPr>
                      </w:pPr>
                      <w:r>
                        <w:rPr>
                          <w:rFonts w:asciiTheme="majorHAnsi" w:hAnsiTheme="majorHAnsi"/>
                          <w:sz w:val="48"/>
                        </w:rPr>
                        <w:t>MANUAL DE INSTRUCCIONES</w:t>
                      </w:r>
                    </w:p>
                  </w:tc>
                </w:sdtContent>
              </w:sdt>
              <w:tc>
                <w:tcPr>
                  <w:tcW w:w="360" w:type="dxa"/>
                </w:tcPr>
                <w:p w:rsidR="00CC2B88" w:rsidRPr="003518AD" w:rsidRDefault="003A42E7">
                  <w:r>
                    <w:tab/>
                  </w:r>
                  <w:r w:rsidR="00445D9D">
                    <w:tab/>
                  </w:r>
                </w:p>
              </w:tc>
            </w:tr>
            <w:tr w:rsidR="00CC2B88" w:rsidRPr="003518AD">
              <w:trPr>
                <w:gridAfter w:val="1"/>
                <w:wAfter w:w="360" w:type="dxa"/>
                <w:trHeight w:hRule="exact" w:val="360"/>
              </w:trPr>
              <w:tc>
                <w:tcPr>
                  <w:tcW w:w="5000" w:type="pct"/>
                </w:tcPr>
                <w:p w:rsidR="00CC2B88" w:rsidRPr="003518AD" w:rsidRDefault="00CC2B88">
                  <w:pPr>
                    <w:rPr>
                      <w:noProof/>
                    </w:rPr>
                  </w:pPr>
                </w:p>
              </w:tc>
            </w:tr>
            <w:tr w:rsidR="00CC2B88" w:rsidRPr="003518AD">
              <w:trPr>
                <w:gridAfter w:val="1"/>
                <w:wAfter w:w="360" w:type="dxa"/>
                <w:trHeight w:hRule="exact" w:val="3240"/>
              </w:trPr>
              <w:sdt>
                <w:sdtPr>
                  <w:rPr>
                    <w:noProof/>
                  </w:rPr>
                  <w:alias w:val="Compañía"/>
                  <w:tag w:val=""/>
                  <w:id w:val="1477263083"/>
                  <w:dataBinding w:prefixMappings="xmlns:ns0='http://schemas.openxmlformats.org/officeDocument/2006/extended-properties' " w:xpath="/ns0:Properties[1]/ns0:Company[1]" w:storeItemID="{6668398D-A668-4E3E-A5EB-62B293D839F1}"/>
                  <w:text/>
                </w:sdtPr>
                <w:sdtEndPr/>
                <w:sdtContent>
                  <w:tc>
                    <w:tcPr>
                      <w:tcW w:w="5000" w:type="pct"/>
                      <w:shd w:val="clear" w:color="auto" w:fill="03A996" w:themeFill="accent1"/>
                    </w:tcPr>
                    <w:p w:rsidR="00CC2B88" w:rsidRPr="003518AD" w:rsidRDefault="009430AE">
                      <w:pPr>
                        <w:pStyle w:val="Puesto"/>
                        <w:rPr>
                          <w:noProof/>
                        </w:rPr>
                      </w:pPr>
                      <w:r>
                        <w:rPr>
                          <w:noProof/>
                          <w:lang w:val="es-CO"/>
                        </w:rPr>
                        <w:t>centro de gestion de mercados logistica y tecnologias de informacion</w:t>
                      </w:r>
                    </w:p>
                  </w:tc>
                </w:sdtContent>
              </w:sdt>
            </w:tr>
            <w:tr w:rsidR="00CC2B88" w:rsidRPr="003518AD">
              <w:trPr>
                <w:gridAfter w:val="1"/>
                <w:wAfter w:w="360" w:type="dxa"/>
                <w:trHeight w:hRule="exact" w:val="1440"/>
              </w:trPr>
              <w:tc>
                <w:tcPr>
                  <w:tcW w:w="5000" w:type="pct"/>
                  <w:shd w:val="clear" w:color="auto" w:fill="03A996" w:themeFill="accent1"/>
                  <w:vAlign w:val="bottom"/>
                </w:tcPr>
                <w:p w:rsidR="00CC2B88" w:rsidRPr="003518AD" w:rsidRDefault="00E9755A" w:rsidP="00E9755A">
                  <w:pPr>
                    <w:pStyle w:val="Subttulo"/>
                    <w:rPr>
                      <w:noProof/>
                    </w:rPr>
                  </w:pPr>
                  <w:r w:rsidRPr="00E9755A">
                    <w:rPr>
                      <w:noProof/>
                      <w:sz w:val="36"/>
                    </w:rPr>
                    <w:t>EVALUACION DE INSTRUCTORES</w:t>
                  </w:r>
                </w:p>
              </w:tc>
            </w:tr>
          </w:tbl>
          <w:p w:rsidR="00CC2B88" w:rsidRPr="003518AD" w:rsidRDefault="00CC2B88">
            <w:pPr>
              <w:rPr>
                <w:noProof/>
              </w:rPr>
            </w:pPr>
          </w:p>
        </w:tc>
      </w:tr>
      <w:tr w:rsidR="00AE0C02" w:rsidRPr="003518AD" w:rsidTr="005A2298">
        <w:trPr>
          <w:trHeight w:hRule="exact" w:val="10800"/>
          <w:jc w:val="center"/>
        </w:trPr>
        <w:tc>
          <w:tcPr>
            <w:tcW w:w="3840" w:type="dxa"/>
          </w:tcPr>
          <w:sdt>
            <w:sdtPr>
              <w:rPr>
                <w:noProof/>
              </w:rPr>
              <w:id w:val="640003683"/>
              <w:picture/>
            </w:sdtPr>
            <w:sdtEndPr/>
            <w:sdtContent>
              <w:p w:rsidR="00AE0C02" w:rsidRPr="003518AD" w:rsidRDefault="00AE0C02" w:rsidP="00AE0C02">
                <w:pPr>
                  <w:jc w:val="center"/>
                  <w:rPr>
                    <w:noProof/>
                  </w:rPr>
                </w:pPr>
                <w:r>
                  <w:rPr>
                    <w:noProof/>
                    <w:lang w:val="es-CO" w:eastAsia="es-CO"/>
                  </w:rPr>
                  <w:drawing>
                    <wp:inline distT="0" distB="0" distL="0" distR="0" wp14:anchorId="1F68039B" wp14:editId="745F0ADA">
                      <wp:extent cx="1899920" cy="1528572"/>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99920" cy="1528572"/>
                              </a:xfrm>
                              <a:prstGeom prst="rect">
                                <a:avLst/>
                              </a:prstGeom>
                              <a:noFill/>
                              <a:ln>
                                <a:noFill/>
                              </a:ln>
                            </pic:spPr>
                          </pic:pic>
                        </a:graphicData>
                      </a:graphic>
                    </wp:inline>
                  </w:drawing>
                </w:r>
              </w:p>
            </w:sdtContent>
          </w:sdt>
          <w:p w:rsidR="00AE0C02" w:rsidRDefault="00AE0C02" w:rsidP="00AE0C02">
            <w:pPr>
              <w:pStyle w:val="Ttulo1"/>
              <w:jc w:val="center"/>
              <w:rPr>
                <w:rStyle w:val="Ttulo1Car"/>
                <w:b/>
                <w:bCs/>
                <w:noProof/>
              </w:rPr>
            </w:pPr>
            <w:r>
              <w:rPr>
                <w:rStyle w:val="Ttulo1Car"/>
                <w:b/>
                <w:bCs/>
                <w:noProof/>
              </w:rPr>
              <w:t>BIENVENIDO USUARIO</w:t>
            </w:r>
          </w:p>
          <w:p w:rsidR="00AE0C02" w:rsidRDefault="00AE0C02" w:rsidP="00EC6031">
            <w:pPr>
              <w:jc w:val="both"/>
            </w:pPr>
          </w:p>
          <w:p w:rsidR="00AE0C02" w:rsidRPr="00AE0C02" w:rsidRDefault="00AE0C02" w:rsidP="00EC6031">
            <w:pPr>
              <w:jc w:val="both"/>
              <w:rPr>
                <w:color w:val="auto"/>
                <w:sz w:val="24"/>
              </w:rPr>
            </w:pPr>
            <w:r>
              <w:rPr>
                <w:sz w:val="24"/>
              </w:rPr>
              <w:t xml:space="preserve">Antes de leer el instructivo, es necesario que a lo largo de todo el manual tenga en cuenta los ROLES DE USUARIO, debido a que según su rol (Aprendiz o Administrador) desempeñara labores distintas, a lo largo del folleto vera en la parte superior </w:t>
            </w:r>
            <w:r w:rsidRPr="00AE0C02">
              <w:rPr>
                <w:color w:val="FC7323"/>
                <w:sz w:val="24"/>
              </w:rPr>
              <w:t>APRENDIZ</w:t>
            </w:r>
            <w:r>
              <w:rPr>
                <w:color w:val="FC7323"/>
                <w:sz w:val="24"/>
              </w:rPr>
              <w:t xml:space="preserve"> </w:t>
            </w:r>
            <w:r>
              <w:rPr>
                <w:color w:val="auto"/>
                <w:sz w:val="24"/>
              </w:rPr>
              <w:t xml:space="preserve">que le indicara que esa sección es para y únicamente  el aprendiz, </w:t>
            </w:r>
            <w:r w:rsidRPr="00AE0C02">
              <w:rPr>
                <w:color w:val="238276"/>
                <w:sz w:val="24"/>
              </w:rPr>
              <w:t>ADMINISTRADOR</w:t>
            </w:r>
            <w:r>
              <w:rPr>
                <w:color w:val="238276"/>
                <w:sz w:val="24"/>
              </w:rPr>
              <w:t xml:space="preserve"> </w:t>
            </w:r>
            <w:r>
              <w:rPr>
                <w:color w:val="auto"/>
                <w:sz w:val="24"/>
              </w:rPr>
              <w:t xml:space="preserve">para el administrador y </w:t>
            </w:r>
            <w:r w:rsidRPr="00AE0C02">
              <w:rPr>
                <w:color w:val="59B548"/>
                <w:sz w:val="24"/>
              </w:rPr>
              <w:t>GENERAL</w:t>
            </w:r>
            <w:r>
              <w:rPr>
                <w:color w:val="59B548"/>
                <w:sz w:val="24"/>
              </w:rPr>
              <w:t xml:space="preserve"> </w:t>
            </w:r>
            <w:r>
              <w:rPr>
                <w:color w:val="auto"/>
                <w:sz w:val="24"/>
              </w:rPr>
              <w:t>para el caso de ambos.</w:t>
            </w:r>
          </w:p>
        </w:tc>
        <w:tc>
          <w:tcPr>
            <w:tcW w:w="713" w:type="dxa"/>
          </w:tcPr>
          <w:p w:rsidR="00AE0C02" w:rsidRPr="003518AD" w:rsidRDefault="00AE0C02" w:rsidP="005A2298">
            <w:pPr>
              <w:rPr>
                <w:noProof/>
              </w:rPr>
            </w:pPr>
          </w:p>
        </w:tc>
        <w:tc>
          <w:tcPr>
            <w:tcW w:w="713" w:type="dxa"/>
          </w:tcPr>
          <w:p w:rsidR="00AE0C02" w:rsidRPr="003518AD" w:rsidRDefault="00AE0C02" w:rsidP="005A2298">
            <w:pPr>
              <w:rPr>
                <w:noProof/>
              </w:rPr>
            </w:pPr>
          </w:p>
        </w:tc>
        <w:tc>
          <w:tcPr>
            <w:tcW w:w="3843" w:type="dxa"/>
          </w:tcPr>
          <w:p w:rsidR="00E95C16" w:rsidRDefault="00E95C16" w:rsidP="00E95C16">
            <w:pPr>
              <w:pStyle w:val="Ttulo2"/>
              <w:spacing w:before="200"/>
              <w:jc w:val="center"/>
              <w:rPr>
                <w:rStyle w:val="Ttulo2Car"/>
                <w:b/>
                <w:bCs/>
                <w:noProof/>
                <w:color w:val="027E6F" w:themeColor="accent1" w:themeShade="BF"/>
              </w:rPr>
            </w:pPr>
            <w:r>
              <w:rPr>
                <w:rStyle w:val="Ttulo2Car"/>
                <w:b/>
                <w:bCs/>
                <w:noProof/>
                <w:color w:val="027E6F" w:themeColor="accent1" w:themeShade="BF"/>
              </w:rPr>
              <w:t>INDICE</w:t>
            </w:r>
          </w:p>
          <w:p w:rsidR="00EE5528" w:rsidRDefault="00E95C16" w:rsidP="00EC6031">
            <w:pPr>
              <w:pStyle w:val="Prrafodelista"/>
              <w:numPr>
                <w:ilvl w:val="0"/>
                <w:numId w:val="6"/>
              </w:numPr>
            </w:pPr>
            <w:r>
              <w:t>RESUMEN Y EXPLICACION</w:t>
            </w:r>
          </w:p>
          <w:p w:rsidR="00227EC3" w:rsidRDefault="00EE5528" w:rsidP="00EC6031">
            <w:pPr>
              <w:pStyle w:val="Prrafodelista"/>
            </w:pPr>
            <w:r>
              <w:t>-RESUMEN</w:t>
            </w:r>
            <w:r w:rsidR="00227EC3">
              <w:br/>
              <w:t>-</w:t>
            </w:r>
            <w:r w:rsidR="00EC6031">
              <w:t>REQUISITOS</w:t>
            </w:r>
            <w:r w:rsidR="00EC6031">
              <w:br/>
              <w:t>-</w:t>
            </w:r>
            <w:r w:rsidR="00961CB8">
              <w:t>PLATAFORMA</w:t>
            </w:r>
          </w:p>
          <w:p w:rsidR="00E95C16" w:rsidRDefault="00E95C16" w:rsidP="00EC6031">
            <w:pPr>
              <w:pStyle w:val="Prrafodelista"/>
              <w:numPr>
                <w:ilvl w:val="0"/>
                <w:numId w:val="6"/>
              </w:numPr>
            </w:pPr>
            <w:r>
              <w:t>BASES DE DATOS</w:t>
            </w:r>
          </w:p>
          <w:p w:rsidR="00961CB8" w:rsidRDefault="00961CB8" w:rsidP="00EC6031">
            <w:pPr>
              <w:pStyle w:val="Prrafodelista"/>
            </w:pPr>
            <w:r>
              <w:t>-TABLAS Y FUNCIONES</w:t>
            </w:r>
          </w:p>
          <w:p w:rsidR="00E95C16" w:rsidRDefault="00E95C16" w:rsidP="00EC6031">
            <w:pPr>
              <w:pStyle w:val="Prrafodelista"/>
              <w:numPr>
                <w:ilvl w:val="0"/>
                <w:numId w:val="6"/>
              </w:numPr>
            </w:pPr>
            <w:r>
              <w:t>FUNCIONALIDAD CRUD</w:t>
            </w:r>
          </w:p>
          <w:p w:rsidR="00961CB8" w:rsidRDefault="00961CB8" w:rsidP="00EC6031">
            <w:pPr>
              <w:pStyle w:val="Prrafodelista"/>
            </w:pPr>
            <w:r>
              <w:t>-CREAR</w:t>
            </w:r>
            <w:r>
              <w:br/>
              <w:t>-BUSCAR</w:t>
            </w:r>
            <w:r>
              <w:br/>
              <w:t>-EDITAR</w:t>
            </w:r>
            <w:r>
              <w:br/>
              <w:t>-BORRAR</w:t>
            </w:r>
          </w:p>
          <w:p w:rsidR="00E95C16" w:rsidRDefault="00E95C16" w:rsidP="00EC6031">
            <w:pPr>
              <w:pStyle w:val="Prrafodelista"/>
              <w:numPr>
                <w:ilvl w:val="0"/>
                <w:numId w:val="6"/>
              </w:numPr>
            </w:pPr>
            <w:r>
              <w:t xml:space="preserve">INTERFAZ </w:t>
            </w:r>
          </w:p>
          <w:p w:rsidR="00961CB8" w:rsidRDefault="004F4563" w:rsidP="00EC6031">
            <w:pPr>
              <w:pStyle w:val="Prrafodelista"/>
            </w:pPr>
            <w:r>
              <w:t>-INICIO SESION</w:t>
            </w:r>
          </w:p>
          <w:p w:rsidR="00961CB8" w:rsidRDefault="00961CB8" w:rsidP="003765A5">
            <w:pPr>
              <w:pStyle w:val="Prrafodelista"/>
            </w:pPr>
            <w:r>
              <w:t>-FORMULARIO</w:t>
            </w:r>
            <w:r>
              <w:br/>
              <w:t>-PREGUNTAS</w:t>
            </w:r>
            <w:r>
              <w:br/>
              <w:t>-</w:t>
            </w:r>
            <w:r w:rsidR="00C13F52">
              <w:t>VISTAS Y REPORTES</w:t>
            </w:r>
          </w:p>
          <w:p w:rsidR="00B047DF" w:rsidRDefault="00B047DF" w:rsidP="00B047DF">
            <w:pPr>
              <w:pStyle w:val="Prrafodelista"/>
              <w:numPr>
                <w:ilvl w:val="0"/>
                <w:numId w:val="6"/>
              </w:numPr>
            </w:pPr>
            <w:r>
              <w:t>PREGUNTAS FRECUENTES</w:t>
            </w:r>
          </w:p>
          <w:p w:rsidR="007E2FF0" w:rsidRDefault="007E2FF0" w:rsidP="007E2FF0">
            <w:pPr>
              <w:pStyle w:val="Prrafodelista"/>
              <w:numPr>
                <w:ilvl w:val="0"/>
                <w:numId w:val="6"/>
              </w:numPr>
            </w:pPr>
            <w:r>
              <w:t>DICCIONARIO DE DATOS</w:t>
            </w:r>
          </w:p>
          <w:p w:rsidR="00E95C16" w:rsidRPr="00E95C16" w:rsidRDefault="00E95C16" w:rsidP="00E95C16"/>
        </w:tc>
        <w:tc>
          <w:tcPr>
            <w:tcW w:w="720" w:type="dxa"/>
          </w:tcPr>
          <w:p w:rsidR="00AE0C02" w:rsidRPr="003518AD" w:rsidRDefault="00AE0C02" w:rsidP="005A2298">
            <w:pPr>
              <w:rPr>
                <w:noProof/>
              </w:rPr>
            </w:pPr>
          </w:p>
        </w:tc>
        <w:tc>
          <w:tcPr>
            <w:tcW w:w="720" w:type="dxa"/>
          </w:tcPr>
          <w:p w:rsidR="00AE0C02" w:rsidRPr="003518AD" w:rsidRDefault="00AE0C02" w:rsidP="005A2298">
            <w:pPr>
              <w:rPr>
                <w:noProof/>
              </w:rPr>
            </w:pPr>
          </w:p>
        </w:tc>
        <w:tc>
          <w:tcPr>
            <w:tcW w:w="3851" w:type="dxa"/>
          </w:tcPr>
          <w:p w:rsidR="00AE0C02" w:rsidRDefault="00EE5528" w:rsidP="00EE5528">
            <w:pPr>
              <w:pStyle w:val="Prrafodelista"/>
              <w:numPr>
                <w:ilvl w:val="0"/>
                <w:numId w:val="9"/>
              </w:numPr>
              <w:rPr>
                <w:noProof/>
              </w:rPr>
            </w:pPr>
            <w:r>
              <w:rPr>
                <w:noProof/>
              </w:rPr>
              <w:t>RESUMEN Y EXPLICACION</w:t>
            </w:r>
          </w:p>
          <w:p w:rsidR="00EE5528" w:rsidRDefault="00EE5528" w:rsidP="00EE5528">
            <w:pPr>
              <w:rPr>
                <w:noProof/>
              </w:rPr>
            </w:pPr>
          </w:p>
          <w:p w:rsidR="00EE5528" w:rsidRDefault="00EE5528" w:rsidP="00EC6031">
            <w:pPr>
              <w:jc w:val="both"/>
              <w:rPr>
                <w:noProof/>
              </w:rPr>
            </w:pPr>
            <w:r>
              <w:rPr>
                <w:noProof/>
              </w:rPr>
              <w:t>-RESUMEN:</w:t>
            </w:r>
          </w:p>
          <w:p w:rsidR="00EC6031" w:rsidRDefault="00EE5528" w:rsidP="00EC6031">
            <w:pPr>
              <w:jc w:val="both"/>
              <w:rPr>
                <w:noProof/>
                <w:color w:val="auto"/>
              </w:rPr>
            </w:pPr>
            <w:r>
              <w:rPr>
                <w:noProof/>
              </w:rPr>
              <w:t xml:space="preserve">Esta es la primera parte de entrega del proyecto evaluacion a instructores, donde daremos a conocer, el estilo y diseños con el que va a estar conformado todo el proyecto, ademas de la primera parte de la funcionalidad, donde el rol </w:t>
            </w:r>
            <w:r w:rsidR="00EC6031" w:rsidRPr="00EC6031">
              <w:rPr>
                <w:noProof/>
                <w:color w:val="027E6F" w:themeColor="accent1" w:themeShade="BF"/>
              </w:rPr>
              <w:t>ADMINISTRADOR</w:t>
            </w:r>
            <w:r w:rsidR="00EC6031">
              <w:rPr>
                <w:noProof/>
                <w:color w:val="027E6F" w:themeColor="accent1" w:themeShade="BF"/>
              </w:rPr>
              <w:t xml:space="preserve"> </w:t>
            </w:r>
            <w:r w:rsidR="00EC6031">
              <w:rPr>
                <w:noProof/>
                <w:color w:val="auto"/>
              </w:rPr>
              <w:t xml:space="preserve">podra evidenciar el registro y modificacion de los datos necesarios para realizar la evaluacion y el  </w:t>
            </w:r>
            <w:r w:rsidR="00EC6031" w:rsidRPr="00EC6031">
              <w:rPr>
                <w:color w:val="FC7323"/>
              </w:rPr>
              <w:t>APRENDIZ</w:t>
            </w:r>
            <w:r w:rsidR="00EC6031">
              <w:rPr>
                <w:color w:val="FC7323"/>
              </w:rPr>
              <w:t xml:space="preserve"> </w:t>
            </w:r>
            <w:r w:rsidR="00EC6031">
              <w:rPr>
                <w:color w:val="auto"/>
              </w:rPr>
              <w:t>podrá realizar la evaluación a sus debidos instructores, insistimos en el control de que usuario está manejando en su momento para realizar las diferentes funcionalidades del aplicativo</w:t>
            </w:r>
          </w:p>
          <w:p w:rsidR="00551101" w:rsidRDefault="00EC6031" w:rsidP="00EC6031">
            <w:pPr>
              <w:jc w:val="both"/>
              <w:rPr>
                <w:noProof/>
              </w:rPr>
            </w:pPr>
            <w:r>
              <w:rPr>
                <w:noProof/>
              </w:rPr>
              <w:t>-REQUISITOS:</w:t>
            </w:r>
            <w:r w:rsidR="00551101">
              <w:rPr>
                <w:noProof/>
              </w:rPr>
              <w:br/>
              <w:t>[</w:t>
            </w:r>
            <w:r w:rsidR="00551101" w:rsidRPr="00AE0C02">
              <w:rPr>
                <w:color w:val="59B548"/>
                <w:sz w:val="24"/>
              </w:rPr>
              <w:t>GENERAL</w:t>
            </w:r>
            <w:r w:rsidR="00551101">
              <w:rPr>
                <w:color w:val="59B548"/>
                <w:sz w:val="24"/>
              </w:rPr>
              <w:t>]</w:t>
            </w:r>
            <w:r w:rsidR="00551101">
              <w:rPr>
                <w:noProof/>
              </w:rPr>
              <w:br/>
            </w:r>
            <w:r>
              <w:rPr>
                <w:noProof/>
              </w:rPr>
              <w:t>El proyecto se desenvuelve en un ambiente tecnologico Web, es decir, que todo respecto a la evaluacion se va a manejar de manera virtual, es necesario el correcto material computacional para el desarrollo de esta evaluacion</w:t>
            </w:r>
            <w:r w:rsidR="00D21D0F">
              <w:rPr>
                <w:noProof/>
              </w:rPr>
              <w:t>, esto por el lado tecnologico.</w:t>
            </w:r>
          </w:p>
          <w:p w:rsidR="00EC6031" w:rsidRPr="00EC6031" w:rsidRDefault="00551101" w:rsidP="00551101">
            <w:pPr>
              <w:jc w:val="both"/>
              <w:rPr>
                <w:noProof/>
                <w:color w:val="auto"/>
              </w:rPr>
            </w:pPr>
            <w:r>
              <w:rPr>
                <w:noProof/>
              </w:rPr>
              <w:t>[</w:t>
            </w:r>
            <w:r w:rsidRPr="00EC6031">
              <w:rPr>
                <w:noProof/>
                <w:color w:val="027E6F" w:themeColor="accent1" w:themeShade="BF"/>
              </w:rPr>
              <w:t>ADMINISTRADOR</w:t>
            </w:r>
            <w:r>
              <w:rPr>
                <w:noProof/>
                <w:color w:val="027E6F" w:themeColor="accent1" w:themeShade="BF"/>
              </w:rPr>
              <w:t>]</w:t>
            </w:r>
            <w:r w:rsidR="00EC6031">
              <w:rPr>
                <w:noProof/>
              </w:rPr>
              <w:br/>
              <w:t>Los usuarios del sistema deben tener claros sus nombres de usuario y contraseñas</w:t>
            </w:r>
            <w:r>
              <w:rPr>
                <w:noProof/>
              </w:rPr>
              <w:t>, de no ser asi, el administrador podra acceder a una llamada “CUENTA PILOTO” esta es una cuenta predeterminada del sistema (Para saber usuario y contraseña de cuenta piloto dirigirse a INTERFAZ-&gt;INICIO SESION</w:t>
            </w:r>
          </w:p>
        </w:tc>
      </w:tr>
    </w:tbl>
    <w:p w:rsidR="00CC2B88" w:rsidRPr="003518AD" w:rsidRDefault="00AE0C02">
      <w:pPr>
        <w:pStyle w:val="Sinespaciado"/>
        <w:rPr>
          <w:noProof/>
        </w:rPr>
      </w:pPr>
      <w:r>
        <w:rPr>
          <w:noProof/>
          <w:lang w:val="es-CO" w:eastAsia="es-CO"/>
        </w:rPr>
        <w:drawing>
          <wp:inline distT="0" distB="0" distL="0" distR="0">
            <wp:extent cx="9144000" cy="857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2022287_10207967709737453_762788735_o.jpg"/>
                    <pic:cNvPicPr/>
                  </pic:nvPicPr>
                  <pic:blipFill>
                    <a:blip r:embed="rId11">
                      <a:extLst>
                        <a:ext uri="{28A0092B-C50C-407E-A947-70E740481C1C}">
                          <a14:useLocalDpi xmlns:a14="http://schemas.microsoft.com/office/drawing/2010/main" val="0"/>
                        </a:ext>
                      </a:extLst>
                    </a:blip>
                    <a:stretch>
                      <a:fillRect/>
                    </a:stretch>
                  </pic:blipFill>
                  <pic:spPr>
                    <a:xfrm>
                      <a:off x="0" y="0"/>
                      <a:ext cx="9144000" cy="85725"/>
                    </a:xfrm>
                    <a:prstGeom prst="rect">
                      <a:avLst/>
                    </a:prstGeom>
                  </pic:spPr>
                </pic:pic>
              </a:graphicData>
            </a:graphic>
          </wp:inline>
        </w:drawing>
      </w:r>
    </w:p>
    <w:tbl>
      <w:tblPr>
        <w:tblStyle w:val="Diseodetabla"/>
        <w:tblW w:w="0" w:type="auto"/>
        <w:jc w:val="center"/>
        <w:tblLayout w:type="fixed"/>
        <w:tblLook w:val="04A0" w:firstRow="1" w:lastRow="0" w:firstColumn="1" w:lastColumn="0" w:noHBand="0" w:noVBand="1"/>
        <w:tblDescription w:val="Brochure layout table page 2"/>
      </w:tblPr>
      <w:tblGrid>
        <w:gridCol w:w="3840"/>
        <w:gridCol w:w="713"/>
        <w:gridCol w:w="713"/>
        <w:gridCol w:w="3843"/>
        <w:gridCol w:w="720"/>
        <w:gridCol w:w="720"/>
        <w:gridCol w:w="3851"/>
      </w:tblGrid>
      <w:tr w:rsidR="00551101" w:rsidRPr="003518AD">
        <w:trPr>
          <w:trHeight w:hRule="exact" w:val="10800"/>
          <w:jc w:val="center"/>
        </w:trPr>
        <w:tc>
          <w:tcPr>
            <w:tcW w:w="3840" w:type="dxa"/>
          </w:tcPr>
          <w:sdt>
            <w:sdtPr>
              <w:rPr>
                <w:noProof/>
              </w:rPr>
              <w:id w:val="753409557"/>
              <w:picture/>
            </w:sdtPr>
            <w:sdtEndPr/>
            <w:sdtContent>
              <w:p w:rsidR="00551101" w:rsidRPr="003518AD" w:rsidRDefault="00551101" w:rsidP="00551101">
                <w:pPr>
                  <w:jc w:val="center"/>
                  <w:rPr>
                    <w:noProof/>
                  </w:rPr>
                </w:pPr>
                <w:r>
                  <w:rPr>
                    <w:noProof/>
                    <w:lang w:val="es-CO" w:eastAsia="es-CO"/>
                  </w:rPr>
                  <w:drawing>
                    <wp:inline distT="0" distB="0" distL="0" distR="0" wp14:anchorId="7CCACF5C" wp14:editId="0B8207DE">
                      <wp:extent cx="1899920" cy="1528572"/>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99920" cy="1528572"/>
                              </a:xfrm>
                              <a:prstGeom prst="rect">
                                <a:avLst/>
                              </a:prstGeom>
                              <a:noFill/>
                              <a:ln>
                                <a:noFill/>
                              </a:ln>
                            </pic:spPr>
                          </pic:pic>
                        </a:graphicData>
                      </a:graphic>
                    </wp:inline>
                  </w:drawing>
                </w:r>
              </w:p>
            </w:sdtContent>
          </w:sdt>
          <w:p w:rsidR="00551101" w:rsidRDefault="00D21D0F" w:rsidP="00551101">
            <w:pPr>
              <w:pStyle w:val="Ttulo1"/>
              <w:jc w:val="center"/>
              <w:rPr>
                <w:rStyle w:val="Ttulo1Car"/>
                <w:b/>
                <w:bCs/>
                <w:noProof/>
              </w:rPr>
            </w:pPr>
            <w:r>
              <w:rPr>
                <w:rStyle w:val="Ttulo1Car"/>
                <w:b/>
                <w:bCs/>
                <w:noProof/>
              </w:rPr>
              <w:t>SERVICIO NACIONAL DE APRENDIZAJE</w:t>
            </w:r>
          </w:p>
          <w:p w:rsidR="00551101" w:rsidRDefault="00551101" w:rsidP="00551101">
            <w:pPr>
              <w:jc w:val="both"/>
            </w:pPr>
          </w:p>
          <w:p w:rsidR="00551101" w:rsidRDefault="00D21D0F" w:rsidP="00551101">
            <w:pPr>
              <w:jc w:val="both"/>
            </w:pPr>
            <w:r w:rsidRPr="00D21D0F">
              <w:t xml:space="preserve">-PLATAFORMA: </w:t>
            </w:r>
          </w:p>
          <w:p w:rsidR="00D21D0F" w:rsidRDefault="00D21D0F" w:rsidP="00551101">
            <w:pPr>
              <w:jc w:val="both"/>
              <w:rPr>
                <w:color w:val="auto"/>
                <w:sz w:val="24"/>
              </w:rPr>
            </w:pPr>
            <w:r>
              <w:t>[</w:t>
            </w:r>
            <w:r w:rsidRPr="00AE0C02">
              <w:rPr>
                <w:color w:val="59B548"/>
                <w:sz w:val="24"/>
              </w:rPr>
              <w:t>GENERAL</w:t>
            </w:r>
            <w:r>
              <w:rPr>
                <w:color w:val="59B548"/>
                <w:sz w:val="24"/>
              </w:rPr>
              <w:t>]</w:t>
            </w:r>
            <w:r>
              <w:rPr>
                <w:color w:val="auto"/>
                <w:sz w:val="24"/>
              </w:rPr>
              <w:br/>
            </w:r>
            <w:r w:rsidRPr="00D21D0F">
              <w:rPr>
                <w:color w:val="auto"/>
                <w:sz w:val="24"/>
              </w:rPr>
              <w:t>La plataforma</w:t>
            </w:r>
            <w:r>
              <w:rPr>
                <w:color w:val="auto"/>
                <w:sz w:val="24"/>
              </w:rPr>
              <w:t xml:space="preserve"> consta con la imagen corporativa Sena, donde al entrar se encontraran con el módulo de autentificación con usuario y contraseña, se buscó un diseño agradable y de fácil uso para cualquier usuario que vaya a usar el aplicativo.</w:t>
            </w:r>
          </w:p>
          <w:p w:rsidR="00D21D0F" w:rsidRDefault="00D21D0F" w:rsidP="00551101">
            <w:pPr>
              <w:jc w:val="both"/>
              <w:rPr>
                <w:color w:val="auto"/>
                <w:sz w:val="24"/>
              </w:rPr>
            </w:pPr>
            <w:r>
              <w:rPr>
                <w:noProof/>
                <w:color w:val="auto"/>
                <w:sz w:val="24"/>
                <w:lang w:val="es-CO" w:eastAsia="es-CO"/>
              </w:rPr>
              <w:drawing>
                <wp:inline distT="0" distB="0" distL="0" distR="0">
                  <wp:extent cx="2769040" cy="1496291"/>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1.JPG"/>
                          <pic:cNvPicPr/>
                        </pic:nvPicPr>
                        <pic:blipFill>
                          <a:blip r:embed="rId12">
                            <a:extLst>
                              <a:ext uri="{28A0092B-C50C-407E-A947-70E740481C1C}">
                                <a14:useLocalDpi xmlns:a14="http://schemas.microsoft.com/office/drawing/2010/main" val="0"/>
                              </a:ext>
                            </a:extLst>
                          </a:blip>
                          <a:stretch>
                            <a:fillRect/>
                          </a:stretch>
                        </pic:blipFill>
                        <pic:spPr>
                          <a:xfrm>
                            <a:off x="0" y="0"/>
                            <a:ext cx="2835011" cy="1531940"/>
                          </a:xfrm>
                          <a:prstGeom prst="rect">
                            <a:avLst/>
                          </a:prstGeom>
                        </pic:spPr>
                      </pic:pic>
                    </a:graphicData>
                  </a:graphic>
                </wp:inline>
              </w:drawing>
            </w:r>
          </w:p>
          <w:p w:rsidR="00D21D0F" w:rsidRPr="00D21D0F" w:rsidRDefault="00D21D0F" w:rsidP="00551101">
            <w:pPr>
              <w:jc w:val="both"/>
              <w:rPr>
                <w:color w:val="auto"/>
              </w:rPr>
            </w:pPr>
          </w:p>
          <w:p w:rsidR="00D21D0F" w:rsidRPr="00AE0C02" w:rsidRDefault="00D21D0F" w:rsidP="00551101">
            <w:pPr>
              <w:jc w:val="both"/>
              <w:rPr>
                <w:color w:val="auto"/>
                <w:sz w:val="24"/>
              </w:rPr>
            </w:pPr>
          </w:p>
        </w:tc>
        <w:tc>
          <w:tcPr>
            <w:tcW w:w="713" w:type="dxa"/>
          </w:tcPr>
          <w:p w:rsidR="00551101" w:rsidRPr="003518AD" w:rsidRDefault="00551101" w:rsidP="00551101">
            <w:pPr>
              <w:rPr>
                <w:noProof/>
              </w:rPr>
            </w:pPr>
          </w:p>
        </w:tc>
        <w:tc>
          <w:tcPr>
            <w:tcW w:w="713" w:type="dxa"/>
          </w:tcPr>
          <w:p w:rsidR="00551101" w:rsidRPr="003518AD" w:rsidRDefault="00551101" w:rsidP="00551101">
            <w:pPr>
              <w:rPr>
                <w:noProof/>
              </w:rPr>
            </w:pPr>
          </w:p>
        </w:tc>
        <w:tc>
          <w:tcPr>
            <w:tcW w:w="3843" w:type="dxa"/>
          </w:tcPr>
          <w:p w:rsidR="00551101" w:rsidRPr="00D7459A" w:rsidRDefault="004F27F0" w:rsidP="00D7459A">
            <w:pPr>
              <w:rPr>
                <w:noProof/>
                <w:color w:val="027E6F" w:themeColor="accent1" w:themeShade="BF"/>
                <w:u w:val="single"/>
              </w:rPr>
            </w:pPr>
            <w:r>
              <w:t>Luego del ingreso (dependiendo del</w:t>
            </w:r>
            <w:r w:rsidR="00D7459A">
              <w:t xml:space="preserve"> rol del usuario) aparecerá una </w:t>
            </w:r>
            <w:r>
              <w:t>ventana u otra:</w:t>
            </w:r>
            <w:r>
              <w:br/>
            </w:r>
            <w:r>
              <w:br/>
            </w:r>
            <w:r w:rsidR="00D7459A">
              <w:rPr>
                <w:noProof/>
                <w:color w:val="027E6F" w:themeColor="accent1" w:themeShade="BF"/>
              </w:rPr>
              <w:t xml:space="preserve">            </w:t>
            </w:r>
            <w:r w:rsidRPr="00D7459A">
              <w:rPr>
                <w:noProof/>
                <w:color w:val="027E6F" w:themeColor="accent1" w:themeShade="BF"/>
              </w:rPr>
              <w:t>ADMINISTRADOR:</w:t>
            </w:r>
          </w:p>
          <w:p w:rsidR="004F27F0" w:rsidRPr="00FE4274" w:rsidRDefault="00FE4274" w:rsidP="00FE4274">
            <w:pPr>
              <w:rPr>
                <w:noProof/>
                <w:color w:val="027E6F" w:themeColor="accent1" w:themeShade="BF"/>
              </w:rPr>
            </w:pPr>
            <w:r>
              <w:rPr>
                <w:noProof/>
                <w:color w:val="027E6F" w:themeColor="accent1" w:themeShade="BF"/>
                <w:lang w:val="es-CO" w:eastAsia="es-CO"/>
              </w:rPr>
              <w:drawing>
                <wp:inline distT="0" distB="0" distL="0" distR="0">
                  <wp:extent cx="2440305" cy="12090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l.PNG"/>
                          <pic:cNvPicPr/>
                        </pic:nvPicPr>
                        <pic:blipFill>
                          <a:blip r:embed="rId13">
                            <a:extLst>
                              <a:ext uri="{28A0092B-C50C-407E-A947-70E740481C1C}">
                                <a14:useLocalDpi xmlns:a14="http://schemas.microsoft.com/office/drawing/2010/main" val="0"/>
                              </a:ext>
                            </a:extLst>
                          </a:blip>
                          <a:stretch>
                            <a:fillRect/>
                          </a:stretch>
                        </pic:blipFill>
                        <pic:spPr>
                          <a:xfrm>
                            <a:off x="0" y="0"/>
                            <a:ext cx="2440305" cy="1209040"/>
                          </a:xfrm>
                          <a:prstGeom prst="rect">
                            <a:avLst/>
                          </a:prstGeom>
                        </pic:spPr>
                      </pic:pic>
                    </a:graphicData>
                  </a:graphic>
                </wp:inline>
              </w:drawing>
            </w:r>
          </w:p>
          <w:p w:rsidR="004F27F0" w:rsidRDefault="004F27F0" w:rsidP="00D21D0F">
            <w:pPr>
              <w:pStyle w:val="Prrafodelista"/>
              <w:rPr>
                <w:noProof/>
                <w:color w:val="027E6F" w:themeColor="accent1" w:themeShade="BF"/>
              </w:rPr>
            </w:pPr>
          </w:p>
          <w:p w:rsidR="004F27F0" w:rsidRPr="00FE4274" w:rsidRDefault="004F27F0" w:rsidP="00FE4274">
            <w:pPr>
              <w:rPr>
                <w:noProof/>
                <w:color w:val="027E6F" w:themeColor="accent1" w:themeShade="BF"/>
              </w:rPr>
            </w:pPr>
          </w:p>
          <w:p w:rsidR="004F27F0" w:rsidRDefault="004F27F0" w:rsidP="00D21D0F">
            <w:pPr>
              <w:pStyle w:val="Prrafodelista"/>
              <w:rPr>
                <w:noProof/>
                <w:color w:val="027E6F" w:themeColor="accent1" w:themeShade="BF"/>
              </w:rPr>
            </w:pPr>
          </w:p>
          <w:p w:rsidR="004F27F0" w:rsidRDefault="004F27F0" w:rsidP="00D21D0F">
            <w:pPr>
              <w:pStyle w:val="Prrafodelista"/>
              <w:rPr>
                <w:color w:val="FC7323"/>
              </w:rPr>
            </w:pPr>
            <w:r w:rsidRPr="00EC6031">
              <w:rPr>
                <w:color w:val="FC7323"/>
              </w:rPr>
              <w:t>APRENDIZ</w:t>
            </w:r>
            <w:r>
              <w:rPr>
                <w:color w:val="FC7323"/>
              </w:rPr>
              <w:t>:</w:t>
            </w:r>
          </w:p>
          <w:p w:rsidR="004F27F0" w:rsidRDefault="004F27F0" w:rsidP="00D21D0F">
            <w:pPr>
              <w:pStyle w:val="Prrafodelista"/>
              <w:rPr>
                <w:color w:val="FC7323"/>
              </w:rPr>
            </w:pPr>
          </w:p>
          <w:p w:rsidR="004F27F0" w:rsidRDefault="004F27F0" w:rsidP="00D21D0F">
            <w:pPr>
              <w:pStyle w:val="Prrafodelista"/>
              <w:rPr>
                <w:color w:val="FC7323"/>
              </w:rPr>
            </w:pPr>
          </w:p>
          <w:p w:rsidR="004F27F0" w:rsidRPr="00E95C16" w:rsidRDefault="00D7459A" w:rsidP="00D7459A">
            <w:r>
              <w:rPr>
                <w:noProof/>
                <w:lang w:val="es-CO" w:eastAsia="es-CO"/>
              </w:rPr>
              <w:drawing>
                <wp:inline distT="0" distB="0" distL="0" distR="0">
                  <wp:extent cx="2440305" cy="1801495"/>
                  <wp:effectExtent l="0" t="0" r="0" b="825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2011478_10207989027430382_1979709603_o (1).jpg"/>
                          <pic:cNvPicPr/>
                        </pic:nvPicPr>
                        <pic:blipFill>
                          <a:blip r:embed="rId14">
                            <a:extLst>
                              <a:ext uri="{28A0092B-C50C-407E-A947-70E740481C1C}">
                                <a14:useLocalDpi xmlns:a14="http://schemas.microsoft.com/office/drawing/2010/main" val="0"/>
                              </a:ext>
                            </a:extLst>
                          </a:blip>
                          <a:stretch>
                            <a:fillRect/>
                          </a:stretch>
                        </pic:blipFill>
                        <pic:spPr>
                          <a:xfrm>
                            <a:off x="0" y="0"/>
                            <a:ext cx="2440305" cy="1801495"/>
                          </a:xfrm>
                          <a:prstGeom prst="rect">
                            <a:avLst/>
                          </a:prstGeom>
                        </pic:spPr>
                      </pic:pic>
                    </a:graphicData>
                  </a:graphic>
                </wp:inline>
              </w:drawing>
            </w:r>
          </w:p>
        </w:tc>
        <w:tc>
          <w:tcPr>
            <w:tcW w:w="720" w:type="dxa"/>
          </w:tcPr>
          <w:p w:rsidR="00551101" w:rsidRPr="003518AD" w:rsidRDefault="00551101" w:rsidP="00551101">
            <w:pPr>
              <w:rPr>
                <w:noProof/>
              </w:rPr>
            </w:pPr>
          </w:p>
        </w:tc>
        <w:tc>
          <w:tcPr>
            <w:tcW w:w="720" w:type="dxa"/>
          </w:tcPr>
          <w:p w:rsidR="00551101" w:rsidRPr="003518AD" w:rsidRDefault="00551101" w:rsidP="00551101">
            <w:pPr>
              <w:rPr>
                <w:noProof/>
              </w:rPr>
            </w:pPr>
          </w:p>
        </w:tc>
        <w:tc>
          <w:tcPr>
            <w:tcW w:w="3851" w:type="dxa"/>
          </w:tcPr>
          <w:p w:rsidR="00551101" w:rsidRDefault="004F27F0" w:rsidP="00551101">
            <w:pPr>
              <w:jc w:val="both"/>
              <w:rPr>
                <w:noProof/>
                <w:color w:val="auto"/>
              </w:rPr>
            </w:pPr>
            <w:r>
              <w:rPr>
                <w:noProof/>
                <w:color w:val="auto"/>
              </w:rPr>
              <w:t xml:space="preserve">Como se puede apreciar en la imagen el rol </w:t>
            </w:r>
            <w:r w:rsidRPr="00EC6031">
              <w:rPr>
                <w:noProof/>
                <w:color w:val="027E6F" w:themeColor="accent1" w:themeShade="BF"/>
              </w:rPr>
              <w:t>ADMINISTRADOR</w:t>
            </w:r>
            <w:r>
              <w:rPr>
                <w:noProof/>
                <w:color w:val="027E6F" w:themeColor="accent1" w:themeShade="BF"/>
              </w:rPr>
              <w:t xml:space="preserve"> </w:t>
            </w:r>
            <w:r>
              <w:rPr>
                <w:noProof/>
                <w:color w:val="auto"/>
              </w:rPr>
              <w:t>al ingresar, mostrara a un lateral de la pantalla su informacion de usuario y en el resto de la pantalla las diferentes opciones a las que puede acceder</w:t>
            </w:r>
          </w:p>
          <w:p w:rsidR="004F27F0" w:rsidRDefault="004F27F0" w:rsidP="00551101">
            <w:pPr>
              <w:jc w:val="both"/>
              <w:rPr>
                <w:noProof/>
                <w:color w:val="auto"/>
              </w:rPr>
            </w:pPr>
            <w:r>
              <w:rPr>
                <w:noProof/>
                <w:color w:val="auto"/>
              </w:rPr>
              <w:t>(la mas importante y a la que se les hizo enfasis el sistema CRUD)</w:t>
            </w:r>
          </w:p>
          <w:p w:rsidR="004F27F0" w:rsidRDefault="004F27F0" w:rsidP="00551101">
            <w:pPr>
              <w:jc w:val="both"/>
              <w:rPr>
                <w:noProof/>
                <w:color w:val="auto"/>
              </w:rPr>
            </w:pPr>
            <w:r>
              <w:rPr>
                <w:noProof/>
                <w:color w:val="auto"/>
              </w:rPr>
              <w:t xml:space="preserve">En este ejemplo vemos que ingresando al formulario INSTRUCTOR el administrador podra guardar, editar, buscar y borrar los datos de dicha tabla este diseño es basicamente el mismo para los demas que involucran CRUD en el aplicativo </w:t>
            </w:r>
            <w:r>
              <w:rPr>
                <w:noProof/>
                <w:color w:val="auto"/>
              </w:rPr>
              <w:br/>
            </w:r>
          </w:p>
          <w:p w:rsidR="004F27F0" w:rsidRDefault="004F27F0" w:rsidP="00551101">
            <w:pPr>
              <w:jc w:val="both"/>
              <w:rPr>
                <w:noProof/>
                <w:color w:val="auto"/>
              </w:rPr>
            </w:pPr>
          </w:p>
          <w:p w:rsidR="004F27F0" w:rsidRDefault="00FE4274" w:rsidP="00551101">
            <w:pPr>
              <w:jc w:val="both"/>
              <w:rPr>
                <w:noProof/>
                <w:color w:val="auto"/>
              </w:rPr>
            </w:pPr>
            <w:r>
              <w:rPr>
                <w:noProof/>
                <w:lang w:val="es-CO" w:eastAsia="es-CO"/>
              </w:rPr>
              <w:drawing>
                <wp:inline distT="0" distB="0" distL="0" distR="0" wp14:anchorId="0DF47644" wp14:editId="11C05F86">
                  <wp:extent cx="2445385" cy="48133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5385" cy="481330"/>
                          </a:xfrm>
                          <a:prstGeom prst="rect">
                            <a:avLst/>
                          </a:prstGeom>
                        </pic:spPr>
                      </pic:pic>
                    </a:graphicData>
                  </a:graphic>
                </wp:inline>
              </w:drawing>
            </w:r>
          </w:p>
          <w:p w:rsidR="004F27F0" w:rsidRPr="004F27F0" w:rsidRDefault="004F27F0" w:rsidP="00551101">
            <w:pPr>
              <w:jc w:val="both"/>
              <w:rPr>
                <w:noProof/>
                <w:color w:val="auto"/>
              </w:rPr>
            </w:pPr>
            <w:r>
              <w:rPr>
                <w:noProof/>
                <w:color w:val="auto"/>
              </w:rPr>
              <w:br/>
              <w:t>(ATENCION: porfavor seguir leyendo el instructivo no ingresar ningun dato hasta que se tenga entedido el area de BASES DE DATOS y FUNCIONALIDAD CRUD)</w:t>
            </w:r>
          </w:p>
        </w:tc>
      </w:tr>
    </w:tbl>
    <w:p w:rsidR="00CC2B88" w:rsidRDefault="00AE0C02">
      <w:pPr>
        <w:pStyle w:val="Sinespaciado"/>
        <w:rPr>
          <w:noProof/>
        </w:rPr>
      </w:pPr>
      <w:r>
        <w:rPr>
          <w:noProof/>
          <w:lang w:val="es-CO" w:eastAsia="es-CO"/>
        </w:rPr>
        <w:drawing>
          <wp:inline distT="0" distB="0" distL="0" distR="0">
            <wp:extent cx="9144000" cy="857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2022287_10207967709737453_762788735_o.jpg"/>
                    <pic:cNvPicPr/>
                  </pic:nvPicPr>
                  <pic:blipFill>
                    <a:blip r:embed="rId11">
                      <a:extLst>
                        <a:ext uri="{28A0092B-C50C-407E-A947-70E740481C1C}">
                          <a14:useLocalDpi xmlns:a14="http://schemas.microsoft.com/office/drawing/2010/main" val="0"/>
                        </a:ext>
                      </a:extLst>
                    </a:blip>
                    <a:stretch>
                      <a:fillRect/>
                    </a:stretch>
                  </pic:blipFill>
                  <pic:spPr>
                    <a:xfrm>
                      <a:off x="0" y="0"/>
                      <a:ext cx="9144000" cy="85725"/>
                    </a:xfrm>
                    <a:prstGeom prst="rect">
                      <a:avLst/>
                    </a:prstGeom>
                  </pic:spPr>
                </pic:pic>
              </a:graphicData>
            </a:graphic>
          </wp:inline>
        </w:drawing>
      </w:r>
    </w:p>
    <w:tbl>
      <w:tblPr>
        <w:tblStyle w:val="Diseodetabla"/>
        <w:tblW w:w="0" w:type="auto"/>
        <w:jc w:val="center"/>
        <w:tblLayout w:type="fixed"/>
        <w:tblLook w:val="04A0" w:firstRow="1" w:lastRow="0" w:firstColumn="1" w:lastColumn="0" w:noHBand="0" w:noVBand="1"/>
        <w:tblDescription w:val="Brochure layout table page 2"/>
      </w:tblPr>
      <w:tblGrid>
        <w:gridCol w:w="3840"/>
        <w:gridCol w:w="713"/>
        <w:gridCol w:w="713"/>
        <w:gridCol w:w="3843"/>
        <w:gridCol w:w="720"/>
        <w:gridCol w:w="720"/>
        <w:gridCol w:w="3851"/>
      </w:tblGrid>
      <w:tr w:rsidR="007E2FF0" w:rsidRPr="003518AD" w:rsidTr="00976612">
        <w:trPr>
          <w:trHeight w:hRule="exact" w:val="10800"/>
          <w:jc w:val="center"/>
        </w:trPr>
        <w:tc>
          <w:tcPr>
            <w:tcW w:w="3840" w:type="dxa"/>
          </w:tcPr>
          <w:sdt>
            <w:sdtPr>
              <w:rPr>
                <w:noProof/>
              </w:rPr>
              <w:id w:val="-549297941"/>
              <w:picture/>
            </w:sdtPr>
            <w:sdtEndPr/>
            <w:sdtContent>
              <w:p w:rsidR="007E2FF0" w:rsidRPr="003518AD" w:rsidRDefault="007E2FF0" w:rsidP="00976612">
                <w:pPr>
                  <w:jc w:val="center"/>
                  <w:rPr>
                    <w:noProof/>
                  </w:rPr>
                </w:pPr>
                <w:r>
                  <w:rPr>
                    <w:noProof/>
                    <w:lang w:val="es-CO" w:eastAsia="es-CO"/>
                  </w:rPr>
                  <w:drawing>
                    <wp:inline distT="0" distB="0" distL="0" distR="0">
                      <wp:extent cx="1371600" cy="1028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4.JPG"/>
                              <pic:cNvPicPr/>
                            </pic:nvPicPr>
                            <pic:blipFill>
                              <a:blip r:embed="rId16">
                                <a:extLst>
                                  <a:ext uri="{28A0092B-C50C-407E-A947-70E740481C1C}">
                                    <a14:useLocalDpi xmlns:a14="http://schemas.microsoft.com/office/drawing/2010/main" val="0"/>
                                  </a:ext>
                                </a:extLst>
                              </a:blip>
                              <a:stretch>
                                <a:fillRect/>
                              </a:stretch>
                            </pic:blipFill>
                            <pic:spPr>
                              <a:xfrm>
                                <a:off x="0" y="0"/>
                                <a:ext cx="1371600" cy="1028700"/>
                              </a:xfrm>
                              <a:prstGeom prst="rect">
                                <a:avLst/>
                              </a:prstGeom>
                            </pic:spPr>
                          </pic:pic>
                        </a:graphicData>
                      </a:graphic>
                    </wp:inline>
                  </w:drawing>
                </w:r>
              </w:p>
            </w:sdtContent>
          </w:sdt>
          <w:p w:rsidR="007E2FF0" w:rsidRDefault="007E2FF0" w:rsidP="00976612">
            <w:pPr>
              <w:pStyle w:val="Ttulo1"/>
              <w:jc w:val="center"/>
              <w:rPr>
                <w:rStyle w:val="Ttulo1Car"/>
                <w:b/>
                <w:bCs/>
                <w:noProof/>
              </w:rPr>
            </w:pPr>
            <w:r>
              <w:rPr>
                <w:rStyle w:val="Ttulo1Car"/>
                <w:b/>
                <w:bCs/>
                <w:noProof/>
              </w:rPr>
              <w:t>SERVICIO NACIONAL DE APRENDIZAJE</w:t>
            </w:r>
          </w:p>
          <w:p w:rsidR="007E2FF0" w:rsidRDefault="00962167" w:rsidP="00976612">
            <w:pPr>
              <w:jc w:val="both"/>
            </w:pPr>
            <w:r>
              <w:rPr>
                <w:noProof/>
              </w:rPr>
              <w:br/>
              <w:t>[</w:t>
            </w:r>
            <w:r w:rsidRPr="00EC6031">
              <w:rPr>
                <w:noProof/>
                <w:color w:val="027E6F" w:themeColor="accent1" w:themeShade="BF"/>
              </w:rPr>
              <w:t>ADMINISTRADOR</w:t>
            </w:r>
            <w:r>
              <w:rPr>
                <w:noProof/>
                <w:color w:val="027E6F" w:themeColor="accent1" w:themeShade="BF"/>
              </w:rPr>
              <w:t>]</w:t>
            </w:r>
            <w:r>
              <w:br/>
            </w:r>
            <w:r w:rsidR="007E2FF0">
              <w:t>-BASES DE DATOS</w:t>
            </w:r>
          </w:p>
          <w:p w:rsidR="007E2FF0" w:rsidRDefault="007E2FF0" w:rsidP="00976612">
            <w:pPr>
              <w:jc w:val="both"/>
              <w:rPr>
                <w:color w:val="auto"/>
                <w:sz w:val="24"/>
              </w:rPr>
            </w:pPr>
            <w:r>
              <w:rPr>
                <w:color w:val="auto"/>
                <w:sz w:val="24"/>
              </w:rPr>
              <w:t>Señor usuario cabe mencionar que esta parte suele llegar a ser algo compleja si se siente “desubicado” puede siempre mirar el punto 5. Diccionario de datos donde intentamos expresar todos los términos que puede que sean demasiado complejos para el usuario normal</w:t>
            </w:r>
            <w:r w:rsidR="00B047DF">
              <w:rPr>
                <w:color w:val="auto"/>
                <w:sz w:val="24"/>
              </w:rPr>
              <w:t>.</w:t>
            </w:r>
          </w:p>
          <w:p w:rsidR="00B047DF" w:rsidRDefault="00B047DF" w:rsidP="00976612">
            <w:pPr>
              <w:jc w:val="both"/>
              <w:rPr>
                <w:color w:val="auto"/>
                <w:sz w:val="24"/>
              </w:rPr>
            </w:pPr>
            <w:r>
              <w:rPr>
                <w:color w:val="auto"/>
                <w:sz w:val="24"/>
              </w:rPr>
              <w:t>Tanto en este punto como en el de funcionalidad queremos que el usuario entienda que este es un PRIMER MODELO APLICATIVO, el cual NO llega al 100% de la funcionalidad deseada, por eso toca seguir muy atentamente las advertencias, gracias por su comprensión y disculpe las molestias</w:t>
            </w:r>
          </w:p>
          <w:p w:rsidR="007E2FF0" w:rsidRDefault="007E2FF0" w:rsidP="00976612">
            <w:pPr>
              <w:jc w:val="both"/>
              <w:rPr>
                <w:color w:val="auto"/>
                <w:sz w:val="24"/>
              </w:rPr>
            </w:pPr>
          </w:p>
          <w:p w:rsidR="007E2FF0" w:rsidRPr="00D21D0F" w:rsidRDefault="007E2FF0" w:rsidP="00976612">
            <w:pPr>
              <w:jc w:val="both"/>
              <w:rPr>
                <w:color w:val="auto"/>
              </w:rPr>
            </w:pPr>
          </w:p>
          <w:p w:rsidR="007E2FF0" w:rsidRPr="00AE0C02" w:rsidRDefault="007E2FF0" w:rsidP="00976612">
            <w:pPr>
              <w:jc w:val="both"/>
              <w:rPr>
                <w:color w:val="auto"/>
                <w:sz w:val="24"/>
              </w:rPr>
            </w:pPr>
          </w:p>
        </w:tc>
        <w:tc>
          <w:tcPr>
            <w:tcW w:w="713" w:type="dxa"/>
          </w:tcPr>
          <w:p w:rsidR="007E2FF0" w:rsidRPr="003518AD" w:rsidRDefault="007E2FF0" w:rsidP="00976612">
            <w:pPr>
              <w:rPr>
                <w:noProof/>
              </w:rPr>
            </w:pPr>
          </w:p>
        </w:tc>
        <w:tc>
          <w:tcPr>
            <w:tcW w:w="713" w:type="dxa"/>
          </w:tcPr>
          <w:p w:rsidR="007E2FF0" w:rsidRPr="003518AD" w:rsidRDefault="007E2FF0" w:rsidP="00976612">
            <w:pPr>
              <w:rPr>
                <w:noProof/>
              </w:rPr>
            </w:pPr>
          </w:p>
        </w:tc>
        <w:tc>
          <w:tcPr>
            <w:tcW w:w="3843" w:type="dxa"/>
          </w:tcPr>
          <w:p w:rsidR="007E2FF0" w:rsidRDefault="00B047DF" w:rsidP="00976612">
            <w:pPr>
              <w:pStyle w:val="Prrafodelista"/>
            </w:pPr>
            <w:r>
              <w:t>Las bases de datos es donde se va a almacenar toda la información que nosotros guardemos (instructores, aprendices, centros etc…)</w:t>
            </w:r>
            <w:r>
              <w:br/>
            </w:r>
            <w:r>
              <w:br/>
              <w:t>Es por esto que queremos compartirle el orden de las tablas lo que definimos como “TABLAS MAESTRAS”</w:t>
            </w:r>
            <w:r w:rsidR="00EF2928">
              <w:t>(AZULES)</w:t>
            </w:r>
            <w:r>
              <w:t xml:space="preserve"> y “TABLAS DEPENDIENTES”</w:t>
            </w:r>
            <w:r w:rsidR="00EF2928">
              <w:t>(ROJAS)</w:t>
            </w:r>
          </w:p>
          <w:p w:rsidR="00B047DF" w:rsidRPr="00EF2928" w:rsidRDefault="00B047DF" w:rsidP="00B047DF">
            <w:pPr>
              <w:rPr>
                <w:color w:val="2682A6" w:themeColor="accent4"/>
              </w:rPr>
            </w:pPr>
            <w:r>
              <w:t>Este vendría siendo el orden:</w:t>
            </w:r>
            <w:r>
              <w:br/>
            </w:r>
            <w:r>
              <w:br/>
              <w:t>-</w:t>
            </w:r>
            <w:r w:rsidRPr="00EF2928">
              <w:rPr>
                <w:color w:val="2682A6" w:themeColor="accent4"/>
              </w:rPr>
              <w:t>REGIONAL</w:t>
            </w:r>
            <w:r w:rsidR="00E11035">
              <w:rPr>
                <w:color w:val="2682A6" w:themeColor="accent4"/>
              </w:rPr>
              <w:t>(EN CASO DE TENERLA ACTIVA)</w:t>
            </w:r>
          </w:p>
          <w:p w:rsidR="00EF2928" w:rsidRPr="00EF2928" w:rsidRDefault="00EF2928" w:rsidP="00B047DF">
            <w:pPr>
              <w:rPr>
                <w:color w:val="2682A6" w:themeColor="accent4"/>
              </w:rPr>
            </w:pPr>
            <w:r w:rsidRPr="00EF2928">
              <w:rPr>
                <w:color w:val="2682A6" w:themeColor="accent4"/>
              </w:rPr>
              <w:t>-PROGRAMA</w:t>
            </w:r>
          </w:p>
          <w:p w:rsidR="00EF2928" w:rsidRPr="00EF2928" w:rsidRDefault="00EF2928" w:rsidP="00B047DF">
            <w:pPr>
              <w:rPr>
                <w:color w:val="2682A6" w:themeColor="accent4"/>
              </w:rPr>
            </w:pPr>
            <w:r w:rsidRPr="00EF2928">
              <w:rPr>
                <w:color w:val="2682A6" w:themeColor="accent4"/>
              </w:rPr>
              <w:t>-INSTRUCTOR</w:t>
            </w:r>
          </w:p>
          <w:p w:rsidR="00B047DF" w:rsidRPr="00EF2928" w:rsidRDefault="00B047DF" w:rsidP="00B047DF">
            <w:pPr>
              <w:rPr>
                <w:color w:val="B33536" w:themeColor="accent2"/>
              </w:rPr>
            </w:pPr>
            <w:r>
              <w:t>-</w:t>
            </w:r>
            <w:r w:rsidRPr="00EF2928">
              <w:rPr>
                <w:color w:val="B33536" w:themeColor="accent2"/>
              </w:rPr>
              <w:t>CENTRO</w:t>
            </w:r>
          </w:p>
          <w:p w:rsidR="00B047DF" w:rsidRPr="00EF2928" w:rsidRDefault="00B047DF" w:rsidP="00B047DF">
            <w:pPr>
              <w:rPr>
                <w:color w:val="B33536" w:themeColor="accent2"/>
              </w:rPr>
            </w:pPr>
            <w:r w:rsidRPr="00EF2928">
              <w:rPr>
                <w:color w:val="B33536" w:themeColor="accent2"/>
              </w:rPr>
              <w:t>-COORDINACION</w:t>
            </w:r>
          </w:p>
          <w:p w:rsidR="00B047DF" w:rsidRPr="00EF2928" w:rsidRDefault="00B047DF" w:rsidP="00B047DF">
            <w:pPr>
              <w:rPr>
                <w:color w:val="B33536" w:themeColor="accent2"/>
              </w:rPr>
            </w:pPr>
            <w:r w:rsidRPr="00EF2928">
              <w:rPr>
                <w:color w:val="B33536" w:themeColor="accent2"/>
              </w:rPr>
              <w:t>-FICHA</w:t>
            </w:r>
          </w:p>
          <w:p w:rsidR="00B047DF" w:rsidRPr="00EF2928" w:rsidRDefault="00B047DF" w:rsidP="00B047DF">
            <w:pPr>
              <w:rPr>
                <w:color w:val="B33536" w:themeColor="accent2"/>
              </w:rPr>
            </w:pPr>
            <w:r w:rsidRPr="00EF2928">
              <w:rPr>
                <w:color w:val="B33536" w:themeColor="accent2"/>
              </w:rPr>
              <w:t>-DETALLE FICHA</w:t>
            </w:r>
          </w:p>
          <w:p w:rsidR="00B047DF" w:rsidRPr="00EF2928" w:rsidRDefault="00B047DF" w:rsidP="00B047DF">
            <w:pPr>
              <w:rPr>
                <w:color w:val="B33536" w:themeColor="accent2"/>
              </w:rPr>
            </w:pPr>
            <w:r w:rsidRPr="00EF2928">
              <w:rPr>
                <w:color w:val="B33536" w:themeColor="accent2"/>
              </w:rPr>
              <w:t>-APRENDIZ</w:t>
            </w:r>
          </w:p>
          <w:p w:rsidR="00B047DF" w:rsidRPr="00EF2928" w:rsidRDefault="00B047DF" w:rsidP="00B047DF">
            <w:pPr>
              <w:rPr>
                <w:color w:val="B33536" w:themeColor="accent2"/>
              </w:rPr>
            </w:pPr>
            <w:r w:rsidRPr="00EF2928">
              <w:rPr>
                <w:color w:val="B33536" w:themeColor="accent2"/>
              </w:rPr>
              <w:t>-CUESTIONARIO</w:t>
            </w:r>
          </w:p>
          <w:p w:rsidR="00B047DF" w:rsidRPr="00E95C16" w:rsidRDefault="00B047DF" w:rsidP="00EF2928">
            <w:r>
              <w:t xml:space="preserve">A continuación se </w:t>
            </w:r>
            <w:r w:rsidR="003C361D">
              <w:t>intentara</w:t>
            </w:r>
            <w:r>
              <w:t xml:space="preserve"> ser lo </w:t>
            </w:r>
            <w:r w:rsidR="003C361D">
              <w:t>más</w:t>
            </w:r>
            <w:r>
              <w:t xml:space="preserve"> breve posible, recordando lo dicho al </w:t>
            </w:r>
            <w:r w:rsidR="003C361D">
              <w:t>inicio</w:t>
            </w:r>
            <w:r>
              <w:t xml:space="preserve"> de BASES DE DATOS, se afirma que este PRIMER MODELO APLICAT</w:t>
            </w:r>
            <w:r w:rsidR="003C361D">
              <w:t xml:space="preserve">IVO no es 100% funcional y temporalmente tendrá que manejarse bajo esquemas </w:t>
            </w:r>
            <w:r w:rsidR="00EF2928">
              <w:t>siguientes:</w:t>
            </w:r>
          </w:p>
        </w:tc>
        <w:tc>
          <w:tcPr>
            <w:tcW w:w="720" w:type="dxa"/>
          </w:tcPr>
          <w:p w:rsidR="007E2FF0" w:rsidRPr="003518AD" w:rsidRDefault="007E2FF0" w:rsidP="00976612">
            <w:pPr>
              <w:rPr>
                <w:noProof/>
              </w:rPr>
            </w:pPr>
          </w:p>
        </w:tc>
        <w:tc>
          <w:tcPr>
            <w:tcW w:w="720" w:type="dxa"/>
          </w:tcPr>
          <w:p w:rsidR="007E2FF0" w:rsidRPr="003518AD" w:rsidRDefault="007E2FF0" w:rsidP="00976612">
            <w:pPr>
              <w:rPr>
                <w:noProof/>
              </w:rPr>
            </w:pPr>
          </w:p>
        </w:tc>
        <w:tc>
          <w:tcPr>
            <w:tcW w:w="3851" w:type="dxa"/>
          </w:tcPr>
          <w:p w:rsidR="003C361D" w:rsidRDefault="003C361D" w:rsidP="003C361D">
            <w:pPr>
              <w:jc w:val="both"/>
              <w:rPr>
                <w:noProof/>
                <w:color w:val="auto"/>
              </w:rPr>
            </w:pPr>
            <w:r>
              <w:rPr>
                <w:noProof/>
                <w:color w:val="auto"/>
              </w:rPr>
              <w:t xml:space="preserve">Siendo usted el rol de </w:t>
            </w:r>
            <w:r w:rsidR="007E2FF0" w:rsidRPr="00EC6031">
              <w:rPr>
                <w:noProof/>
                <w:color w:val="027E6F" w:themeColor="accent1" w:themeShade="BF"/>
              </w:rPr>
              <w:t>ADMINISTRADOR</w:t>
            </w:r>
            <w:r w:rsidR="007E2FF0">
              <w:rPr>
                <w:noProof/>
                <w:color w:val="027E6F" w:themeColor="accent1" w:themeShade="BF"/>
              </w:rPr>
              <w:t xml:space="preserve"> </w:t>
            </w:r>
            <w:r>
              <w:rPr>
                <w:noProof/>
                <w:color w:val="auto"/>
              </w:rPr>
              <w:t>al querer ingresar un dato DEBE TENER MUY EN CUENTA EL ORDEN ANTERIOR, debido a que hay tablas que necesitan de las otras</w:t>
            </w:r>
            <w:r>
              <w:rPr>
                <w:noProof/>
                <w:color w:val="auto"/>
              </w:rPr>
              <w:br/>
            </w:r>
            <w:r>
              <w:rPr>
                <w:noProof/>
                <w:color w:val="auto"/>
              </w:rPr>
              <w:br/>
              <w:t xml:space="preserve">EJEMPLO: </w:t>
            </w:r>
          </w:p>
          <w:p w:rsidR="003C361D" w:rsidRDefault="003C361D" w:rsidP="003C361D">
            <w:pPr>
              <w:jc w:val="both"/>
              <w:rPr>
                <w:noProof/>
                <w:color w:val="auto"/>
              </w:rPr>
            </w:pPr>
            <w:r>
              <w:rPr>
                <w:noProof/>
                <w:color w:val="auto"/>
              </w:rPr>
              <w:t>Usted desea ingresar datos de CENTRO, pero antes  debe ingresar al menos 1 dato en la tabla REGIONAL, porque el centro necesita ingresarte en alguna REGIONAL como se ven en las imágenes:</w:t>
            </w:r>
          </w:p>
          <w:p w:rsidR="003C361D" w:rsidRPr="003C361D" w:rsidRDefault="00E11035" w:rsidP="003C361D">
            <w:pPr>
              <w:jc w:val="both"/>
              <w:rPr>
                <w:noProof/>
                <w:color w:val="auto"/>
              </w:rPr>
            </w:pPr>
            <w:r>
              <w:rPr>
                <w:noProof/>
                <w:color w:val="auto"/>
                <w:lang w:val="es-CO" w:eastAsia="es-CO"/>
              </w:rPr>
              <w:drawing>
                <wp:inline distT="0" distB="0" distL="0" distR="0">
                  <wp:extent cx="2445385" cy="18573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el.PNG"/>
                          <pic:cNvPicPr/>
                        </pic:nvPicPr>
                        <pic:blipFill>
                          <a:blip r:embed="rId17">
                            <a:extLst>
                              <a:ext uri="{28A0092B-C50C-407E-A947-70E740481C1C}">
                                <a14:useLocalDpi xmlns:a14="http://schemas.microsoft.com/office/drawing/2010/main" val="0"/>
                              </a:ext>
                            </a:extLst>
                          </a:blip>
                          <a:stretch>
                            <a:fillRect/>
                          </a:stretch>
                        </pic:blipFill>
                        <pic:spPr>
                          <a:xfrm>
                            <a:off x="0" y="0"/>
                            <a:ext cx="2445385" cy="1857375"/>
                          </a:xfrm>
                          <a:prstGeom prst="rect">
                            <a:avLst/>
                          </a:prstGeom>
                        </pic:spPr>
                      </pic:pic>
                    </a:graphicData>
                  </a:graphic>
                </wp:inline>
              </w:drawing>
            </w:r>
          </w:p>
          <w:p w:rsidR="007E2FF0" w:rsidRPr="004F27F0" w:rsidRDefault="003C361D" w:rsidP="00976612">
            <w:pPr>
              <w:jc w:val="both"/>
              <w:rPr>
                <w:noProof/>
                <w:color w:val="auto"/>
              </w:rPr>
            </w:pPr>
            <w:r>
              <w:rPr>
                <w:noProof/>
                <w:color w:val="auto"/>
              </w:rPr>
              <w:t>Como vemos, cuando queremos ingresar un nuevo registro de CENTRO, nos pide una REGIONAL, es decir que primero debemos ingresar una REGIONAL, antes de poder ingresar un CENTRO, lamentamos las molestias, aun asi, el aplicativo vendra con valores predeterminados para la practica de su uso y funcionamiento</w:t>
            </w:r>
            <w:r w:rsidR="00D432F7">
              <w:rPr>
                <w:noProof/>
                <w:color w:val="auto"/>
              </w:rPr>
              <w:t>.</w:t>
            </w:r>
          </w:p>
        </w:tc>
      </w:tr>
    </w:tbl>
    <w:p w:rsidR="007E2FF0" w:rsidRPr="003518AD" w:rsidRDefault="007E2FF0" w:rsidP="007E2FF0">
      <w:pPr>
        <w:pStyle w:val="Sinespaciado"/>
        <w:rPr>
          <w:noProof/>
        </w:rPr>
      </w:pPr>
      <w:r>
        <w:rPr>
          <w:noProof/>
          <w:lang w:val="es-CO" w:eastAsia="es-CO"/>
        </w:rPr>
        <w:drawing>
          <wp:inline distT="0" distB="0" distL="0" distR="0" wp14:anchorId="33E342EE" wp14:editId="308B6B58">
            <wp:extent cx="9144000" cy="85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2022287_10207967709737453_762788735_o.jpg"/>
                    <pic:cNvPicPr/>
                  </pic:nvPicPr>
                  <pic:blipFill>
                    <a:blip r:embed="rId11">
                      <a:extLst>
                        <a:ext uri="{28A0092B-C50C-407E-A947-70E740481C1C}">
                          <a14:useLocalDpi xmlns:a14="http://schemas.microsoft.com/office/drawing/2010/main" val="0"/>
                        </a:ext>
                      </a:extLst>
                    </a:blip>
                    <a:stretch>
                      <a:fillRect/>
                    </a:stretch>
                  </pic:blipFill>
                  <pic:spPr>
                    <a:xfrm>
                      <a:off x="0" y="0"/>
                      <a:ext cx="9144000" cy="85725"/>
                    </a:xfrm>
                    <a:prstGeom prst="rect">
                      <a:avLst/>
                    </a:prstGeom>
                  </pic:spPr>
                </pic:pic>
              </a:graphicData>
            </a:graphic>
          </wp:inline>
        </w:drawing>
      </w:r>
    </w:p>
    <w:tbl>
      <w:tblPr>
        <w:tblStyle w:val="Diseodetabla"/>
        <w:tblW w:w="0" w:type="auto"/>
        <w:jc w:val="center"/>
        <w:tblLayout w:type="fixed"/>
        <w:tblLook w:val="04A0" w:firstRow="1" w:lastRow="0" w:firstColumn="1" w:lastColumn="0" w:noHBand="0" w:noVBand="1"/>
        <w:tblDescription w:val="Brochure layout table page 2"/>
      </w:tblPr>
      <w:tblGrid>
        <w:gridCol w:w="3840"/>
        <w:gridCol w:w="713"/>
        <w:gridCol w:w="713"/>
        <w:gridCol w:w="4373"/>
        <w:gridCol w:w="190"/>
        <w:gridCol w:w="720"/>
        <w:gridCol w:w="3851"/>
      </w:tblGrid>
      <w:tr w:rsidR="00EF2928" w:rsidRPr="003518AD" w:rsidTr="00962167">
        <w:trPr>
          <w:trHeight w:hRule="exact" w:val="10800"/>
          <w:jc w:val="center"/>
        </w:trPr>
        <w:tc>
          <w:tcPr>
            <w:tcW w:w="3840" w:type="dxa"/>
          </w:tcPr>
          <w:sdt>
            <w:sdtPr>
              <w:rPr>
                <w:noProof/>
              </w:rPr>
              <w:id w:val="866878788"/>
              <w:picture/>
            </w:sdtPr>
            <w:sdtEndPr/>
            <w:sdtContent>
              <w:p w:rsidR="00EF2928" w:rsidRPr="003518AD" w:rsidRDefault="00EF2928" w:rsidP="00976612">
                <w:pPr>
                  <w:jc w:val="center"/>
                  <w:rPr>
                    <w:noProof/>
                  </w:rPr>
                </w:pPr>
                <w:r>
                  <w:rPr>
                    <w:noProof/>
                    <w:lang w:val="es-CO" w:eastAsia="es-CO"/>
                  </w:rPr>
                  <w:drawing>
                    <wp:inline distT="0" distB="0" distL="0" distR="0" wp14:anchorId="7F698D71" wp14:editId="0F6416CC">
                      <wp:extent cx="1371600" cy="1028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4.JPG"/>
                              <pic:cNvPicPr/>
                            </pic:nvPicPr>
                            <pic:blipFill>
                              <a:blip r:embed="rId16">
                                <a:extLst>
                                  <a:ext uri="{28A0092B-C50C-407E-A947-70E740481C1C}">
                                    <a14:useLocalDpi xmlns:a14="http://schemas.microsoft.com/office/drawing/2010/main" val="0"/>
                                  </a:ext>
                                </a:extLst>
                              </a:blip>
                              <a:stretch>
                                <a:fillRect/>
                              </a:stretch>
                            </pic:blipFill>
                            <pic:spPr>
                              <a:xfrm>
                                <a:off x="0" y="0"/>
                                <a:ext cx="1371600" cy="1028700"/>
                              </a:xfrm>
                              <a:prstGeom prst="rect">
                                <a:avLst/>
                              </a:prstGeom>
                            </pic:spPr>
                          </pic:pic>
                        </a:graphicData>
                      </a:graphic>
                    </wp:inline>
                  </w:drawing>
                </w:r>
              </w:p>
            </w:sdtContent>
          </w:sdt>
          <w:p w:rsidR="00EF2928" w:rsidRDefault="00EF2928" w:rsidP="00976612">
            <w:pPr>
              <w:pStyle w:val="Ttulo1"/>
              <w:jc w:val="center"/>
              <w:rPr>
                <w:rStyle w:val="Ttulo1Car"/>
                <w:b/>
                <w:bCs/>
                <w:noProof/>
              </w:rPr>
            </w:pPr>
            <w:r>
              <w:rPr>
                <w:rStyle w:val="Ttulo1Car"/>
                <w:b/>
                <w:bCs/>
                <w:noProof/>
              </w:rPr>
              <w:t>SERVICIO NACIONAL DE APRENDIZAJE</w:t>
            </w:r>
          </w:p>
          <w:p w:rsidR="00962167" w:rsidRDefault="00962167" w:rsidP="00976612">
            <w:pPr>
              <w:jc w:val="both"/>
              <w:rPr>
                <w:noProof/>
              </w:rPr>
            </w:pPr>
          </w:p>
          <w:p w:rsidR="00AB7274" w:rsidRDefault="00962167" w:rsidP="00976612">
            <w:pPr>
              <w:jc w:val="both"/>
            </w:pPr>
            <w:r>
              <w:rPr>
                <w:noProof/>
              </w:rPr>
              <w:t>[</w:t>
            </w:r>
            <w:r w:rsidRPr="00EC6031">
              <w:rPr>
                <w:noProof/>
                <w:color w:val="027E6F" w:themeColor="accent1" w:themeShade="BF"/>
              </w:rPr>
              <w:t>ADMINISTRADOR</w:t>
            </w:r>
            <w:r>
              <w:rPr>
                <w:noProof/>
                <w:color w:val="027E6F" w:themeColor="accent1" w:themeShade="BF"/>
              </w:rPr>
              <w:t>]</w:t>
            </w:r>
            <w:r>
              <w:br/>
            </w:r>
            <w:r w:rsidR="00AB7274">
              <w:t>-FUNCIONALIDAD CRUD</w:t>
            </w:r>
          </w:p>
          <w:p w:rsidR="00AB7274" w:rsidRDefault="00AB7274" w:rsidP="00AB7274">
            <w:pPr>
              <w:jc w:val="both"/>
              <w:rPr>
                <w:color w:val="auto"/>
                <w:sz w:val="24"/>
              </w:rPr>
            </w:pPr>
            <w:r>
              <w:rPr>
                <w:color w:val="auto"/>
                <w:sz w:val="24"/>
              </w:rPr>
              <w:t>Señor usuario cabe mencionar que esta parte suele llegar a ser algo compleja si se siente “desubicado” puede siempre mirar el punto 5. Diccionario de datos donde intentamos expresar todos los términos que puede que sean demasiado complejos para el usuario normal.</w:t>
            </w:r>
          </w:p>
          <w:p w:rsidR="00AB7274" w:rsidRDefault="00AB7274" w:rsidP="00AB7274">
            <w:pPr>
              <w:jc w:val="both"/>
              <w:rPr>
                <w:color w:val="auto"/>
                <w:sz w:val="24"/>
              </w:rPr>
            </w:pPr>
            <w:r>
              <w:rPr>
                <w:color w:val="auto"/>
                <w:sz w:val="24"/>
              </w:rPr>
              <w:t>Como dimos a entender en BASES DE DATOS aquí de igual forma queremos que el usuario entienda que este es un PRIMER MODELO APLICATIVO, el cual NO llega al 100% de la funcionalidad deseada, por eso toca seguir muy atentamente las advertencias, gracias por su comprensión y disculpe las molestias</w:t>
            </w:r>
          </w:p>
          <w:p w:rsidR="00AB7274" w:rsidRDefault="00AB7274" w:rsidP="00976612">
            <w:pPr>
              <w:jc w:val="both"/>
              <w:rPr>
                <w:color w:val="auto"/>
                <w:sz w:val="24"/>
              </w:rPr>
            </w:pPr>
          </w:p>
          <w:p w:rsidR="00EF2928" w:rsidRDefault="00EF2928" w:rsidP="00976612">
            <w:pPr>
              <w:jc w:val="both"/>
              <w:rPr>
                <w:color w:val="auto"/>
                <w:sz w:val="24"/>
              </w:rPr>
            </w:pPr>
          </w:p>
          <w:p w:rsidR="00EF2928" w:rsidRPr="00D21D0F" w:rsidRDefault="00EF2928" w:rsidP="00976612">
            <w:pPr>
              <w:jc w:val="both"/>
              <w:rPr>
                <w:color w:val="auto"/>
              </w:rPr>
            </w:pPr>
          </w:p>
          <w:p w:rsidR="00EF2928" w:rsidRPr="00AE0C02" w:rsidRDefault="00EF2928" w:rsidP="00976612">
            <w:pPr>
              <w:jc w:val="both"/>
              <w:rPr>
                <w:color w:val="auto"/>
                <w:sz w:val="24"/>
              </w:rPr>
            </w:pPr>
          </w:p>
        </w:tc>
        <w:tc>
          <w:tcPr>
            <w:tcW w:w="713" w:type="dxa"/>
          </w:tcPr>
          <w:p w:rsidR="00EF2928" w:rsidRPr="003518AD" w:rsidRDefault="00EF2928" w:rsidP="00976612">
            <w:pPr>
              <w:rPr>
                <w:noProof/>
              </w:rPr>
            </w:pPr>
          </w:p>
        </w:tc>
        <w:tc>
          <w:tcPr>
            <w:tcW w:w="713" w:type="dxa"/>
          </w:tcPr>
          <w:p w:rsidR="00EF2928" w:rsidRPr="003518AD" w:rsidRDefault="00EF2928" w:rsidP="00976612">
            <w:pPr>
              <w:rPr>
                <w:noProof/>
              </w:rPr>
            </w:pPr>
          </w:p>
        </w:tc>
        <w:tc>
          <w:tcPr>
            <w:tcW w:w="4373" w:type="dxa"/>
          </w:tcPr>
          <w:p w:rsidR="00962167" w:rsidRDefault="00AB7274" w:rsidP="00AB7274">
            <w:r>
              <w:t>En la FUNCIONALIDAD CRUD es donde el administrador podrá realizar todos los cambios que vea pertinentes para el correcto uso y manejo de la información desde creación de cuentas y registros, hasta su modificación y eliminación de estos a continuación se mostraran las diferentes acciones que puede realizar:</w:t>
            </w:r>
          </w:p>
          <w:p w:rsidR="00962167" w:rsidRDefault="00962167" w:rsidP="00AB7274"/>
          <w:p w:rsidR="00962167" w:rsidRDefault="00962167" w:rsidP="00AB7274">
            <w:r>
              <w:t>CREAR REGISTROS:</w:t>
            </w:r>
          </w:p>
          <w:p w:rsidR="00962167" w:rsidRDefault="00962167" w:rsidP="00AB7274">
            <w:r>
              <w:t>Esta opción permitirá agregar un registro nuevo a la base de datos, por favor sea cuidadoso a la hora de ingresar los datos y siempre verifique la información antes de enviar el formulario.</w:t>
            </w:r>
          </w:p>
          <w:p w:rsidR="00962167" w:rsidRDefault="00962167" w:rsidP="00AB7274"/>
          <w:p w:rsidR="00EF2928" w:rsidRPr="00E95C16" w:rsidRDefault="00E11035" w:rsidP="00AB7274">
            <w:r>
              <w:rPr>
                <w:noProof/>
                <w:lang w:val="es-CO" w:eastAsia="es-CO"/>
              </w:rPr>
              <w:drawing>
                <wp:inline distT="0" distB="0" distL="0" distR="0">
                  <wp:extent cx="2776855" cy="1343660"/>
                  <wp:effectExtent l="0" t="0" r="4445"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a.PNG"/>
                          <pic:cNvPicPr/>
                        </pic:nvPicPr>
                        <pic:blipFill>
                          <a:blip r:embed="rId18">
                            <a:extLst>
                              <a:ext uri="{28A0092B-C50C-407E-A947-70E740481C1C}">
                                <a14:useLocalDpi xmlns:a14="http://schemas.microsoft.com/office/drawing/2010/main" val="0"/>
                              </a:ext>
                            </a:extLst>
                          </a:blip>
                          <a:stretch>
                            <a:fillRect/>
                          </a:stretch>
                        </pic:blipFill>
                        <pic:spPr>
                          <a:xfrm>
                            <a:off x="0" y="0"/>
                            <a:ext cx="2776855" cy="1343660"/>
                          </a:xfrm>
                          <a:prstGeom prst="rect">
                            <a:avLst/>
                          </a:prstGeom>
                        </pic:spPr>
                      </pic:pic>
                    </a:graphicData>
                  </a:graphic>
                </wp:inline>
              </w:drawing>
            </w:r>
            <w:r w:rsidR="00AB7274">
              <w:br/>
            </w:r>
            <w:r w:rsidR="00AB7274">
              <w:br/>
            </w:r>
          </w:p>
        </w:tc>
        <w:tc>
          <w:tcPr>
            <w:tcW w:w="190" w:type="dxa"/>
          </w:tcPr>
          <w:p w:rsidR="00EF2928" w:rsidRPr="003518AD" w:rsidRDefault="00EF2928" w:rsidP="00976612">
            <w:pPr>
              <w:rPr>
                <w:noProof/>
              </w:rPr>
            </w:pPr>
          </w:p>
        </w:tc>
        <w:tc>
          <w:tcPr>
            <w:tcW w:w="720" w:type="dxa"/>
          </w:tcPr>
          <w:p w:rsidR="00EF2928" w:rsidRPr="003518AD" w:rsidRDefault="00EF2928" w:rsidP="00976612">
            <w:pPr>
              <w:rPr>
                <w:noProof/>
              </w:rPr>
            </w:pPr>
          </w:p>
        </w:tc>
        <w:tc>
          <w:tcPr>
            <w:tcW w:w="3851" w:type="dxa"/>
          </w:tcPr>
          <w:p w:rsidR="00A70338" w:rsidRDefault="004F4563" w:rsidP="00976612">
            <w:pPr>
              <w:jc w:val="both"/>
              <w:rPr>
                <w:noProof/>
                <w:color w:val="auto"/>
              </w:rPr>
            </w:pPr>
            <w:r>
              <w:rPr>
                <w:noProof/>
                <w:color w:val="auto"/>
              </w:rPr>
              <w:t>BUSCAR REGISTROS</w:t>
            </w:r>
          </w:p>
          <w:p w:rsidR="004F4563" w:rsidRDefault="004F4563" w:rsidP="00976612">
            <w:pPr>
              <w:jc w:val="both"/>
              <w:rPr>
                <w:noProof/>
                <w:color w:val="auto"/>
              </w:rPr>
            </w:pPr>
            <w:r>
              <w:rPr>
                <w:noProof/>
                <w:color w:val="auto"/>
              </w:rPr>
              <w:t>En la funcionalidad podran ver que se puede pedir ver todos los datos y al lateral veran una casilla donde pueden buscar un dato en especifico por su nombre, para eso a de tener claro el nombre del archivo quiere consultar</w:t>
            </w:r>
          </w:p>
          <w:p w:rsidR="004F4563" w:rsidRDefault="004F4563" w:rsidP="00976612">
            <w:pPr>
              <w:jc w:val="both"/>
              <w:rPr>
                <w:noProof/>
                <w:color w:val="auto"/>
              </w:rPr>
            </w:pPr>
          </w:p>
          <w:p w:rsidR="004F4563" w:rsidRDefault="00E11035" w:rsidP="00D0136F">
            <w:pPr>
              <w:jc w:val="both"/>
              <w:rPr>
                <w:noProof/>
                <w:color w:val="auto"/>
                <w:u w:val="single"/>
              </w:rPr>
            </w:pPr>
            <w:r>
              <w:rPr>
                <w:noProof/>
                <w:color w:val="auto"/>
                <w:u w:val="single"/>
                <w:lang w:val="es-CO" w:eastAsia="es-CO"/>
              </w:rPr>
              <w:drawing>
                <wp:inline distT="0" distB="0" distL="0" distR="0">
                  <wp:extent cx="2445385" cy="1136015"/>
                  <wp:effectExtent l="0" t="0" r="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el.PNG"/>
                          <pic:cNvPicPr/>
                        </pic:nvPicPr>
                        <pic:blipFill>
                          <a:blip r:embed="rId19">
                            <a:extLst>
                              <a:ext uri="{28A0092B-C50C-407E-A947-70E740481C1C}">
                                <a14:useLocalDpi xmlns:a14="http://schemas.microsoft.com/office/drawing/2010/main" val="0"/>
                              </a:ext>
                            </a:extLst>
                          </a:blip>
                          <a:stretch>
                            <a:fillRect/>
                          </a:stretch>
                        </pic:blipFill>
                        <pic:spPr>
                          <a:xfrm>
                            <a:off x="0" y="0"/>
                            <a:ext cx="2445385" cy="1136015"/>
                          </a:xfrm>
                          <a:prstGeom prst="rect">
                            <a:avLst/>
                          </a:prstGeom>
                        </pic:spPr>
                      </pic:pic>
                    </a:graphicData>
                  </a:graphic>
                </wp:inline>
              </w:drawing>
            </w:r>
          </w:p>
          <w:p w:rsidR="00D0136F" w:rsidRDefault="00D0136F" w:rsidP="00D0136F">
            <w:pPr>
              <w:jc w:val="both"/>
              <w:rPr>
                <w:noProof/>
                <w:color w:val="auto"/>
                <w:u w:val="single"/>
              </w:rPr>
            </w:pPr>
          </w:p>
          <w:p w:rsidR="00D0136F" w:rsidRPr="00A70338" w:rsidRDefault="00E11035" w:rsidP="00D0136F">
            <w:pPr>
              <w:jc w:val="both"/>
              <w:rPr>
                <w:noProof/>
                <w:color w:val="auto"/>
                <w:u w:val="single"/>
              </w:rPr>
            </w:pPr>
            <w:r>
              <w:rPr>
                <w:noProof/>
                <w:color w:val="auto"/>
                <w:u w:val="single"/>
                <w:lang w:val="es-CO" w:eastAsia="es-CO"/>
              </w:rPr>
              <w:drawing>
                <wp:inline distT="0" distB="0" distL="0" distR="0">
                  <wp:extent cx="2445385" cy="118364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a - copia.PNG"/>
                          <pic:cNvPicPr/>
                        </pic:nvPicPr>
                        <pic:blipFill>
                          <a:blip r:embed="rId20">
                            <a:extLst>
                              <a:ext uri="{28A0092B-C50C-407E-A947-70E740481C1C}">
                                <a14:useLocalDpi xmlns:a14="http://schemas.microsoft.com/office/drawing/2010/main" val="0"/>
                              </a:ext>
                            </a:extLst>
                          </a:blip>
                          <a:stretch>
                            <a:fillRect/>
                          </a:stretch>
                        </pic:blipFill>
                        <pic:spPr>
                          <a:xfrm>
                            <a:off x="0" y="0"/>
                            <a:ext cx="2445385" cy="1183640"/>
                          </a:xfrm>
                          <a:prstGeom prst="rect">
                            <a:avLst/>
                          </a:prstGeom>
                        </pic:spPr>
                      </pic:pic>
                    </a:graphicData>
                  </a:graphic>
                </wp:inline>
              </w:drawing>
            </w:r>
          </w:p>
        </w:tc>
      </w:tr>
    </w:tbl>
    <w:p w:rsidR="00EF2928" w:rsidRPr="003518AD" w:rsidRDefault="00EF2928" w:rsidP="00EF2928">
      <w:pPr>
        <w:pStyle w:val="Sinespaciado"/>
        <w:rPr>
          <w:noProof/>
        </w:rPr>
      </w:pPr>
      <w:r>
        <w:rPr>
          <w:noProof/>
          <w:lang w:val="es-CO" w:eastAsia="es-CO"/>
        </w:rPr>
        <w:drawing>
          <wp:inline distT="0" distB="0" distL="0" distR="0" wp14:anchorId="0D3B1EF1" wp14:editId="301EAEC9">
            <wp:extent cx="9144000" cy="857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2022287_10207967709737453_762788735_o.jpg"/>
                    <pic:cNvPicPr/>
                  </pic:nvPicPr>
                  <pic:blipFill>
                    <a:blip r:embed="rId11">
                      <a:extLst>
                        <a:ext uri="{28A0092B-C50C-407E-A947-70E740481C1C}">
                          <a14:useLocalDpi xmlns:a14="http://schemas.microsoft.com/office/drawing/2010/main" val="0"/>
                        </a:ext>
                      </a:extLst>
                    </a:blip>
                    <a:stretch>
                      <a:fillRect/>
                    </a:stretch>
                  </pic:blipFill>
                  <pic:spPr>
                    <a:xfrm>
                      <a:off x="0" y="0"/>
                      <a:ext cx="9144000" cy="85725"/>
                    </a:xfrm>
                    <a:prstGeom prst="rect">
                      <a:avLst/>
                    </a:prstGeom>
                  </pic:spPr>
                </pic:pic>
              </a:graphicData>
            </a:graphic>
          </wp:inline>
        </w:drawing>
      </w:r>
    </w:p>
    <w:tbl>
      <w:tblPr>
        <w:tblStyle w:val="Diseodetabla"/>
        <w:tblW w:w="0" w:type="auto"/>
        <w:jc w:val="center"/>
        <w:tblLayout w:type="fixed"/>
        <w:tblLook w:val="04A0" w:firstRow="1" w:lastRow="0" w:firstColumn="1" w:lastColumn="0" w:noHBand="0" w:noVBand="1"/>
        <w:tblDescription w:val="Brochure layout table page 2"/>
      </w:tblPr>
      <w:tblGrid>
        <w:gridCol w:w="3840"/>
        <w:gridCol w:w="713"/>
        <w:gridCol w:w="713"/>
        <w:gridCol w:w="4373"/>
        <w:gridCol w:w="190"/>
        <w:gridCol w:w="720"/>
        <w:gridCol w:w="3851"/>
      </w:tblGrid>
      <w:tr w:rsidR="00A70338" w:rsidRPr="003518AD" w:rsidTr="002B1C78">
        <w:trPr>
          <w:trHeight w:hRule="exact" w:val="10800"/>
          <w:jc w:val="center"/>
        </w:trPr>
        <w:tc>
          <w:tcPr>
            <w:tcW w:w="3840" w:type="dxa"/>
          </w:tcPr>
          <w:sdt>
            <w:sdtPr>
              <w:rPr>
                <w:noProof/>
              </w:rPr>
              <w:id w:val="-66497865"/>
              <w:picture/>
            </w:sdtPr>
            <w:sdtEndPr/>
            <w:sdtContent>
              <w:p w:rsidR="00A70338" w:rsidRPr="003518AD" w:rsidRDefault="00A70338" w:rsidP="002B1C78">
                <w:pPr>
                  <w:jc w:val="center"/>
                  <w:rPr>
                    <w:noProof/>
                  </w:rPr>
                </w:pPr>
                <w:r>
                  <w:rPr>
                    <w:noProof/>
                    <w:lang w:val="es-CO" w:eastAsia="es-CO"/>
                  </w:rPr>
                  <w:drawing>
                    <wp:inline distT="0" distB="0" distL="0" distR="0" wp14:anchorId="47614E20" wp14:editId="7AFEEBE0">
                      <wp:extent cx="1371600" cy="1028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4.JPG"/>
                              <pic:cNvPicPr/>
                            </pic:nvPicPr>
                            <pic:blipFill>
                              <a:blip r:embed="rId16">
                                <a:extLst>
                                  <a:ext uri="{28A0092B-C50C-407E-A947-70E740481C1C}">
                                    <a14:useLocalDpi xmlns:a14="http://schemas.microsoft.com/office/drawing/2010/main" val="0"/>
                                  </a:ext>
                                </a:extLst>
                              </a:blip>
                              <a:stretch>
                                <a:fillRect/>
                              </a:stretch>
                            </pic:blipFill>
                            <pic:spPr>
                              <a:xfrm>
                                <a:off x="0" y="0"/>
                                <a:ext cx="1371600" cy="1028700"/>
                              </a:xfrm>
                              <a:prstGeom prst="rect">
                                <a:avLst/>
                              </a:prstGeom>
                            </pic:spPr>
                          </pic:pic>
                        </a:graphicData>
                      </a:graphic>
                    </wp:inline>
                  </w:drawing>
                </w:r>
              </w:p>
            </w:sdtContent>
          </w:sdt>
          <w:p w:rsidR="00A70338" w:rsidRDefault="00A70338" w:rsidP="002B1C78">
            <w:pPr>
              <w:pStyle w:val="Ttulo1"/>
              <w:jc w:val="center"/>
              <w:rPr>
                <w:rStyle w:val="Ttulo1Car"/>
                <w:b/>
                <w:bCs/>
                <w:noProof/>
              </w:rPr>
            </w:pPr>
            <w:r>
              <w:rPr>
                <w:rStyle w:val="Ttulo1Car"/>
                <w:b/>
                <w:bCs/>
                <w:noProof/>
              </w:rPr>
              <w:t>SERVICIO NACIONAL DE APRENDIZAJE</w:t>
            </w:r>
          </w:p>
          <w:p w:rsidR="00A70338" w:rsidRDefault="00A70338" w:rsidP="002B1C78">
            <w:pPr>
              <w:jc w:val="both"/>
              <w:rPr>
                <w:noProof/>
              </w:rPr>
            </w:pPr>
          </w:p>
          <w:p w:rsidR="00A70338" w:rsidRDefault="00A70338" w:rsidP="002B1C78">
            <w:pPr>
              <w:jc w:val="both"/>
            </w:pPr>
            <w:r>
              <w:rPr>
                <w:noProof/>
              </w:rPr>
              <w:t>[</w:t>
            </w:r>
            <w:r w:rsidRPr="00EC6031">
              <w:rPr>
                <w:noProof/>
                <w:color w:val="027E6F" w:themeColor="accent1" w:themeShade="BF"/>
              </w:rPr>
              <w:t>ADMINISTRADOR</w:t>
            </w:r>
            <w:r>
              <w:rPr>
                <w:noProof/>
                <w:color w:val="027E6F" w:themeColor="accent1" w:themeShade="BF"/>
              </w:rPr>
              <w:t>]</w:t>
            </w:r>
            <w:r>
              <w:br/>
              <w:t>-FUNCIONALIDAD CRUD</w:t>
            </w:r>
          </w:p>
          <w:p w:rsidR="00A70338" w:rsidRDefault="00A70338" w:rsidP="002B1C78">
            <w:pPr>
              <w:jc w:val="both"/>
              <w:rPr>
                <w:color w:val="auto"/>
                <w:sz w:val="24"/>
              </w:rPr>
            </w:pPr>
            <w:r>
              <w:rPr>
                <w:color w:val="auto"/>
                <w:sz w:val="24"/>
              </w:rPr>
              <w:t>Señor usuario cabe mencionar que esta parte suele llegar a ser algo compleja si se siente “desubicado” puede siempre mirar el punto 5. Diccionario de datos donde intentamos expresar todos los términos que puede que sean demasiado complejos para el usuario normal.</w:t>
            </w:r>
          </w:p>
          <w:p w:rsidR="00A70338" w:rsidRDefault="00A70338" w:rsidP="002B1C78">
            <w:pPr>
              <w:jc w:val="both"/>
              <w:rPr>
                <w:color w:val="auto"/>
                <w:sz w:val="24"/>
              </w:rPr>
            </w:pPr>
            <w:r>
              <w:rPr>
                <w:color w:val="auto"/>
                <w:sz w:val="24"/>
              </w:rPr>
              <w:t>Como dimos a entender en BASES DE DATOS aquí de igual forma queremos que el usuario entienda que este es un PRIMER MODELO APLICATIVO, el cual NO llega al 100% de la funcionalidad deseada, por eso toca seguir muy atentamente las advertencias, gracias por su comprensión y disculpe las molestias</w:t>
            </w:r>
          </w:p>
          <w:p w:rsidR="00A70338" w:rsidRDefault="00A70338" w:rsidP="002B1C78">
            <w:pPr>
              <w:jc w:val="both"/>
              <w:rPr>
                <w:color w:val="auto"/>
                <w:sz w:val="24"/>
              </w:rPr>
            </w:pPr>
          </w:p>
          <w:p w:rsidR="00A70338" w:rsidRDefault="00A70338" w:rsidP="002B1C78">
            <w:pPr>
              <w:jc w:val="both"/>
              <w:rPr>
                <w:color w:val="auto"/>
                <w:sz w:val="24"/>
              </w:rPr>
            </w:pPr>
          </w:p>
          <w:p w:rsidR="00A70338" w:rsidRPr="00D21D0F" w:rsidRDefault="00A70338" w:rsidP="002B1C78">
            <w:pPr>
              <w:jc w:val="both"/>
              <w:rPr>
                <w:color w:val="auto"/>
              </w:rPr>
            </w:pPr>
          </w:p>
          <w:p w:rsidR="00A70338" w:rsidRPr="00AE0C02" w:rsidRDefault="00A70338" w:rsidP="002B1C78">
            <w:pPr>
              <w:jc w:val="both"/>
              <w:rPr>
                <w:color w:val="auto"/>
                <w:sz w:val="24"/>
              </w:rPr>
            </w:pPr>
          </w:p>
        </w:tc>
        <w:tc>
          <w:tcPr>
            <w:tcW w:w="713" w:type="dxa"/>
          </w:tcPr>
          <w:p w:rsidR="00A70338" w:rsidRPr="003518AD" w:rsidRDefault="00A70338" w:rsidP="002B1C78">
            <w:pPr>
              <w:rPr>
                <w:noProof/>
              </w:rPr>
            </w:pPr>
          </w:p>
        </w:tc>
        <w:tc>
          <w:tcPr>
            <w:tcW w:w="713" w:type="dxa"/>
          </w:tcPr>
          <w:p w:rsidR="00A70338" w:rsidRPr="003518AD" w:rsidRDefault="00A70338" w:rsidP="002B1C78">
            <w:pPr>
              <w:rPr>
                <w:noProof/>
              </w:rPr>
            </w:pPr>
          </w:p>
        </w:tc>
        <w:tc>
          <w:tcPr>
            <w:tcW w:w="4373" w:type="dxa"/>
          </w:tcPr>
          <w:p w:rsidR="00A70338" w:rsidRDefault="00A70338" w:rsidP="002B1C78">
            <w:r>
              <w:t>En la FUNCIONALIDAD CRUD es donde el administrador podrá realizar todos los cambios que vea pertinentes para el correcto uso y manejo de la información desde creación de cuentas y registros, hasta su modificación y eliminación de estos a continuación se mostraran las diferentes acciones que puede realizar:</w:t>
            </w:r>
          </w:p>
          <w:p w:rsidR="00C63983" w:rsidRDefault="00C63983" w:rsidP="00C63983">
            <w:pPr>
              <w:jc w:val="both"/>
              <w:rPr>
                <w:noProof/>
                <w:color w:val="auto"/>
              </w:rPr>
            </w:pPr>
            <w:r>
              <w:rPr>
                <w:noProof/>
                <w:color w:val="auto"/>
              </w:rPr>
              <w:t>EDITAR REGISTROS:</w:t>
            </w:r>
          </w:p>
          <w:p w:rsidR="00A70338" w:rsidRDefault="00C63983" w:rsidP="004F4563">
            <w:pPr>
              <w:jc w:val="both"/>
              <w:rPr>
                <w:noProof/>
                <w:color w:val="auto"/>
              </w:rPr>
            </w:pPr>
            <w:r>
              <w:rPr>
                <w:noProof/>
                <w:color w:val="auto"/>
              </w:rPr>
              <w:t>Debido a cualquier error que pueda ocacionarese en la insercion de los datos de cualquier tabla estos se pueden modificar en el boton “editar” a un costado de los registros,  esto los redireccionara a otra tabla donde le cargaran todos los datos de dicho registro y podra hacer los cambios pertinentes</w:t>
            </w:r>
          </w:p>
          <w:p w:rsidR="004F4563" w:rsidRDefault="004F4563" w:rsidP="004F4563">
            <w:pPr>
              <w:jc w:val="both"/>
              <w:rPr>
                <w:noProof/>
                <w:color w:val="auto"/>
              </w:rPr>
            </w:pPr>
          </w:p>
          <w:p w:rsidR="00A70338" w:rsidRPr="00E95C16" w:rsidRDefault="00E11035" w:rsidP="002B1C78">
            <w:r>
              <w:rPr>
                <w:noProof/>
                <w:lang w:val="es-CO" w:eastAsia="es-CO"/>
              </w:rPr>
              <w:drawing>
                <wp:inline distT="0" distB="0" distL="0" distR="0">
                  <wp:extent cx="2776855" cy="1515745"/>
                  <wp:effectExtent l="0" t="0" r="4445" b="825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ptura.PNG"/>
                          <pic:cNvPicPr/>
                        </pic:nvPicPr>
                        <pic:blipFill>
                          <a:blip r:embed="rId21">
                            <a:extLst>
                              <a:ext uri="{28A0092B-C50C-407E-A947-70E740481C1C}">
                                <a14:useLocalDpi xmlns:a14="http://schemas.microsoft.com/office/drawing/2010/main" val="0"/>
                              </a:ext>
                            </a:extLst>
                          </a:blip>
                          <a:stretch>
                            <a:fillRect/>
                          </a:stretch>
                        </pic:blipFill>
                        <pic:spPr>
                          <a:xfrm>
                            <a:off x="0" y="0"/>
                            <a:ext cx="2776855" cy="1515745"/>
                          </a:xfrm>
                          <a:prstGeom prst="rect">
                            <a:avLst/>
                          </a:prstGeom>
                        </pic:spPr>
                      </pic:pic>
                    </a:graphicData>
                  </a:graphic>
                </wp:inline>
              </w:drawing>
            </w:r>
          </w:p>
        </w:tc>
        <w:tc>
          <w:tcPr>
            <w:tcW w:w="190" w:type="dxa"/>
          </w:tcPr>
          <w:p w:rsidR="00A70338" w:rsidRPr="003518AD" w:rsidRDefault="00A70338" w:rsidP="002B1C78">
            <w:pPr>
              <w:rPr>
                <w:noProof/>
              </w:rPr>
            </w:pPr>
          </w:p>
        </w:tc>
        <w:tc>
          <w:tcPr>
            <w:tcW w:w="720" w:type="dxa"/>
          </w:tcPr>
          <w:p w:rsidR="00A70338" w:rsidRPr="003518AD" w:rsidRDefault="00A70338" w:rsidP="002B1C78">
            <w:pPr>
              <w:rPr>
                <w:noProof/>
              </w:rPr>
            </w:pPr>
          </w:p>
        </w:tc>
        <w:tc>
          <w:tcPr>
            <w:tcW w:w="3851" w:type="dxa"/>
          </w:tcPr>
          <w:p w:rsidR="004F4563" w:rsidRPr="00C63983" w:rsidRDefault="004F4563" w:rsidP="004F4563">
            <w:pPr>
              <w:jc w:val="both"/>
              <w:rPr>
                <w:noProof/>
                <w:color w:val="auto"/>
              </w:rPr>
            </w:pPr>
            <w:r>
              <w:t>BORRAR REGISTROS</w:t>
            </w:r>
          </w:p>
          <w:p w:rsidR="004F4563" w:rsidRDefault="004F4563" w:rsidP="004F4563">
            <w:r>
              <w:t>Esta función es para eliminar permanentemente cualquier tipo de registro de las tablas antes mencionadas en BASES DE DATOS</w:t>
            </w:r>
          </w:p>
          <w:p w:rsidR="004F4563" w:rsidRDefault="004F4563" w:rsidP="004F4563">
            <w:r>
              <w:t>ATENCION: esta acción NO ES RECOMENDABLE debido a posibles usos futuros de los registros que se realicen, es una parte OPCIONAL que creemos que incluirla da una entrega completa del aplicativo</w:t>
            </w:r>
          </w:p>
          <w:p w:rsidR="007D3B94" w:rsidRDefault="007D3B94" w:rsidP="002B1C78">
            <w:pPr>
              <w:jc w:val="both"/>
              <w:rPr>
                <w:noProof/>
                <w:color w:val="auto"/>
              </w:rPr>
            </w:pPr>
          </w:p>
          <w:p w:rsidR="007D3B94" w:rsidRPr="00A70338" w:rsidRDefault="00E11035" w:rsidP="002B1C78">
            <w:pPr>
              <w:jc w:val="both"/>
              <w:rPr>
                <w:noProof/>
                <w:color w:val="auto"/>
                <w:u w:val="single"/>
              </w:rPr>
            </w:pPr>
            <w:r>
              <w:rPr>
                <w:noProof/>
                <w:color w:val="auto"/>
                <w:u w:val="single"/>
                <w:lang w:val="es-CO" w:eastAsia="es-CO"/>
              </w:rPr>
              <w:drawing>
                <wp:inline distT="0" distB="0" distL="0" distR="0">
                  <wp:extent cx="2445385" cy="133477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a - copia.PNG"/>
                          <pic:cNvPicPr/>
                        </pic:nvPicPr>
                        <pic:blipFill>
                          <a:blip r:embed="rId22">
                            <a:extLst>
                              <a:ext uri="{28A0092B-C50C-407E-A947-70E740481C1C}">
                                <a14:useLocalDpi xmlns:a14="http://schemas.microsoft.com/office/drawing/2010/main" val="0"/>
                              </a:ext>
                            </a:extLst>
                          </a:blip>
                          <a:stretch>
                            <a:fillRect/>
                          </a:stretch>
                        </pic:blipFill>
                        <pic:spPr>
                          <a:xfrm>
                            <a:off x="0" y="0"/>
                            <a:ext cx="2445385" cy="1334770"/>
                          </a:xfrm>
                          <a:prstGeom prst="rect">
                            <a:avLst/>
                          </a:prstGeom>
                        </pic:spPr>
                      </pic:pic>
                    </a:graphicData>
                  </a:graphic>
                </wp:inline>
              </w:drawing>
            </w:r>
          </w:p>
        </w:tc>
      </w:tr>
    </w:tbl>
    <w:p w:rsidR="00A70338" w:rsidRPr="003518AD" w:rsidRDefault="00A70338" w:rsidP="00A70338">
      <w:pPr>
        <w:pStyle w:val="Sinespaciado"/>
        <w:rPr>
          <w:noProof/>
        </w:rPr>
      </w:pPr>
      <w:r>
        <w:rPr>
          <w:noProof/>
          <w:lang w:val="es-CO" w:eastAsia="es-CO"/>
        </w:rPr>
        <w:drawing>
          <wp:inline distT="0" distB="0" distL="0" distR="0" wp14:anchorId="181112BF" wp14:editId="6208EBD9">
            <wp:extent cx="9144000" cy="85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2022287_10207967709737453_762788735_o.jpg"/>
                    <pic:cNvPicPr/>
                  </pic:nvPicPr>
                  <pic:blipFill>
                    <a:blip r:embed="rId11">
                      <a:extLst>
                        <a:ext uri="{28A0092B-C50C-407E-A947-70E740481C1C}">
                          <a14:useLocalDpi xmlns:a14="http://schemas.microsoft.com/office/drawing/2010/main" val="0"/>
                        </a:ext>
                      </a:extLst>
                    </a:blip>
                    <a:stretch>
                      <a:fillRect/>
                    </a:stretch>
                  </pic:blipFill>
                  <pic:spPr>
                    <a:xfrm>
                      <a:off x="0" y="0"/>
                      <a:ext cx="9144000" cy="85725"/>
                    </a:xfrm>
                    <a:prstGeom prst="rect">
                      <a:avLst/>
                    </a:prstGeom>
                  </pic:spPr>
                </pic:pic>
              </a:graphicData>
            </a:graphic>
          </wp:inline>
        </w:drawing>
      </w:r>
    </w:p>
    <w:tbl>
      <w:tblPr>
        <w:tblStyle w:val="Diseodetabla"/>
        <w:tblW w:w="0" w:type="auto"/>
        <w:jc w:val="center"/>
        <w:tblLayout w:type="fixed"/>
        <w:tblLook w:val="04A0" w:firstRow="1" w:lastRow="0" w:firstColumn="1" w:lastColumn="0" w:noHBand="0" w:noVBand="1"/>
        <w:tblDescription w:val="Brochure layout table page 2"/>
      </w:tblPr>
      <w:tblGrid>
        <w:gridCol w:w="3840"/>
        <w:gridCol w:w="713"/>
        <w:gridCol w:w="713"/>
        <w:gridCol w:w="4373"/>
        <w:gridCol w:w="190"/>
        <w:gridCol w:w="720"/>
        <w:gridCol w:w="3851"/>
      </w:tblGrid>
      <w:tr w:rsidR="007D3B94" w:rsidRPr="003518AD" w:rsidTr="002B1C78">
        <w:trPr>
          <w:trHeight w:hRule="exact" w:val="10800"/>
          <w:jc w:val="center"/>
        </w:trPr>
        <w:tc>
          <w:tcPr>
            <w:tcW w:w="3840" w:type="dxa"/>
          </w:tcPr>
          <w:sdt>
            <w:sdtPr>
              <w:rPr>
                <w:noProof/>
              </w:rPr>
              <w:id w:val="-1158458266"/>
              <w:picture/>
            </w:sdtPr>
            <w:sdtEndPr/>
            <w:sdtContent>
              <w:p w:rsidR="007D3B94" w:rsidRPr="003518AD" w:rsidRDefault="007D3B94" w:rsidP="002B1C78">
                <w:pPr>
                  <w:jc w:val="center"/>
                  <w:rPr>
                    <w:noProof/>
                  </w:rPr>
                </w:pPr>
                <w:r>
                  <w:rPr>
                    <w:noProof/>
                    <w:lang w:val="es-CO" w:eastAsia="es-CO"/>
                  </w:rPr>
                  <w:drawing>
                    <wp:inline distT="0" distB="0" distL="0" distR="0" wp14:anchorId="68293A64" wp14:editId="10B1EFF7">
                      <wp:extent cx="1371600" cy="1028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4.JPG"/>
                              <pic:cNvPicPr/>
                            </pic:nvPicPr>
                            <pic:blipFill>
                              <a:blip r:embed="rId16">
                                <a:extLst>
                                  <a:ext uri="{28A0092B-C50C-407E-A947-70E740481C1C}">
                                    <a14:useLocalDpi xmlns:a14="http://schemas.microsoft.com/office/drawing/2010/main" val="0"/>
                                  </a:ext>
                                </a:extLst>
                              </a:blip>
                              <a:stretch>
                                <a:fillRect/>
                              </a:stretch>
                            </pic:blipFill>
                            <pic:spPr>
                              <a:xfrm>
                                <a:off x="0" y="0"/>
                                <a:ext cx="1371600" cy="1028700"/>
                              </a:xfrm>
                              <a:prstGeom prst="rect">
                                <a:avLst/>
                              </a:prstGeom>
                            </pic:spPr>
                          </pic:pic>
                        </a:graphicData>
                      </a:graphic>
                    </wp:inline>
                  </w:drawing>
                </w:r>
              </w:p>
            </w:sdtContent>
          </w:sdt>
          <w:p w:rsidR="007D3B94" w:rsidRDefault="007D3B94" w:rsidP="002B1C78">
            <w:pPr>
              <w:pStyle w:val="Ttulo1"/>
              <w:jc w:val="center"/>
              <w:rPr>
                <w:rStyle w:val="Ttulo1Car"/>
                <w:b/>
                <w:bCs/>
                <w:noProof/>
              </w:rPr>
            </w:pPr>
            <w:r>
              <w:rPr>
                <w:rStyle w:val="Ttulo1Car"/>
                <w:b/>
                <w:bCs/>
                <w:noProof/>
              </w:rPr>
              <w:t>SERVICIO NACIONAL DE APRENDIZAJE</w:t>
            </w:r>
          </w:p>
          <w:p w:rsidR="004F4563" w:rsidRDefault="004F4563" w:rsidP="004F4563">
            <w:pPr>
              <w:jc w:val="both"/>
              <w:rPr>
                <w:noProof/>
                <w:color w:val="auto"/>
                <w:u w:val="single"/>
              </w:rPr>
            </w:pPr>
          </w:p>
          <w:p w:rsidR="004F4563" w:rsidRDefault="004F4563" w:rsidP="004F4563">
            <w:pPr>
              <w:jc w:val="both"/>
              <w:rPr>
                <w:noProof/>
                <w:color w:val="auto"/>
                <w:u w:val="single"/>
              </w:rPr>
            </w:pPr>
            <w:r>
              <w:rPr>
                <w:noProof/>
                <w:color w:val="auto"/>
                <w:u w:val="single"/>
              </w:rPr>
              <w:t>Con esto damos finalidad a la funcionalidad CRUD antes de irse recuerde:</w:t>
            </w:r>
            <w:r>
              <w:rPr>
                <w:noProof/>
                <w:color w:val="auto"/>
                <w:u w:val="single"/>
              </w:rPr>
              <w:br/>
            </w:r>
          </w:p>
          <w:p w:rsidR="004F4563" w:rsidRDefault="004F4563" w:rsidP="004F4563">
            <w:pPr>
              <w:jc w:val="both"/>
              <w:rPr>
                <w:noProof/>
                <w:color w:val="auto"/>
                <w:u w:val="single"/>
              </w:rPr>
            </w:pPr>
            <w:r w:rsidRPr="007D3B94">
              <w:rPr>
                <w:noProof/>
                <w:color w:val="auto"/>
              </w:rPr>
              <w:t>A RECORDAR</w:t>
            </w:r>
          </w:p>
          <w:p w:rsidR="004F4563" w:rsidRPr="00A70338" w:rsidRDefault="004F4563" w:rsidP="004F4563">
            <w:pPr>
              <w:jc w:val="both"/>
              <w:rPr>
                <w:noProof/>
                <w:color w:val="auto"/>
              </w:rPr>
            </w:pPr>
            <w:r>
              <w:rPr>
                <w:noProof/>
                <w:color w:val="auto"/>
                <w:u w:val="single"/>
              </w:rPr>
              <w:t>-</w:t>
            </w:r>
            <w:r w:rsidRPr="00A70338">
              <w:rPr>
                <w:noProof/>
                <w:color w:val="auto"/>
              </w:rPr>
              <w:t>Siempre llenar todos los datos de los campos al guardar un registro</w:t>
            </w:r>
          </w:p>
          <w:p w:rsidR="004F4563" w:rsidRDefault="004F4563" w:rsidP="004F4563">
            <w:pPr>
              <w:jc w:val="both"/>
              <w:rPr>
                <w:noProof/>
                <w:color w:val="auto"/>
              </w:rPr>
            </w:pPr>
            <w:r w:rsidRPr="00A70338">
              <w:rPr>
                <w:noProof/>
                <w:color w:val="auto"/>
              </w:rPr>
              <w:t>-Sea coherente</w:t>
            </w:r>
            <w:r>
              <w:rPr>
                <w:noProof/>
                <w:color w:val="auto"/>
              </w:rPr>
              <w:t xml:space="preserve"> a la hora de ingresar los datos (no poner numeros en el nombre)</w:t>
            </w:r>
          </w:p>
          <w:p w:rsidR="004F4563" w:rsidRDefault="004F4563" w:rsidP="004F4563">
            <w:pPr>
              <w:jc w:val="both"/>
              <w:rPr>
                <w:noProof/>
                <w:color w:val="auto"/>
              </w:rPr>
            </w:pPr>
            <w:r>
              <w:rPr>
                <w:noProof/>
                <w:color w:val="auto"/>
              </w:rPr>
              <w:t>-Si su aplicativo no cuenta con datos ingreselos siguiendo el orden de tablas de la seccion de BASES DE DATOS.</w:t>
            </w:r>
          </w:p>
          <w:p w:rsidR="004F4563" w:rsidRDefault="004F4563" w:rsidP="004F4563">
            <w:pPr>
              <w:jc w:val="both"/>
              <w:rPr>
                <w:noProof/>
                <w:color w:val="auto"/>
              </w:rPr>
            </w:pPr>
            <w:r>
              <w:rPr>
                <w:noProof/>
                <w:color w:val="auto"/>
              </w:rPr>
              <w:t>-La opcion de borrar registros NO ES RECOMENDABLE debido al posible futuro uso de registros.</w:t>
            </w:r>
          </w:p>
          <w:p w:rsidR="004F4563" w:rsidRDefault="004F4563" w:rsidP="004F4563">
            <w:pPr>
              <w:jc w:val="both"/>
              <w:rPr>
                <w:noProof/>
                <w:color w:val="auto"/>
              </w:rPr>
            </w:pPr>
            <w:r>
              <w:rPr>
                <w:noProof/>
                <w:color w:val="auto"/>
              </w:rPr>
              <w:t>-cualquier duda revisar el diccionario de datos o las preguntas frecuentes, si sigue su confucion utilizar los medios de contacto al final del documento</w:t>
            </w:r>
          </w:p>
          <w:p w:rsidR="007D3B94" w:rsidRDefault="007D3B94" w:rsidP="002B1C78">
            <w:pPr>
              <w:jc w:val="both"/>
              <w:rPr>
                <w:color w:val="auto"/>
                <w:sz w:val="24"/>
              </w:rPr>
            </w:pPr>
          </w:p>
          <w:p w:rsidR="007D3B94" w:rsidRDefault="007D3B94" w:rsidP="002B1C78">
            <w:pPr>
              <w:jc w:val="both"/>
              <w:rPr>
                <w:color w:val="auto"/>
                <w:sz w:val="24"/>
              </w:rPr>
            </w:pPr>
          </w:p>
          <w:p w:rsidR="007D3B94" w:rsidRPr="00D21D0F" w:rsidRDefault="007D3B94" w:rsidP="002B1C78">
            <w:pPr>
              <w:jc w:val="both"/>
              <w:rPr>
                <w:color w:val="auto"/>
              </w:rPr>
            </w:pPr>
          </w:p>
          <w:p w:rsidR="007D3B94" w:rsidRPr="00AE0C02" w:rsidRDefault="007D3B94" w:rsidP="002B1C78">
            <w:pPr>
              <w:jc w:val="both"/>
              <w:rPr>
                <w:color w:val="auto"/>
                <w:sz w:val="24"/>
              </w:rPr>
            </w:pPr>
          </w:p>
        </w:tc>
        <w:tc>
          <w:tcPr>
            <w:tcW w:w="713" w:type="dxa"/>
          </w:tcPr>
          <w:p w:rsidR="007D3B94" w:rsidRPr="003518AD" w:rsidRDefault="007D3B94" w:rsidP="002B1C78">
            <w:pPr>
              <w:rPr>
                <w:noProof/>
              </w:rPr>
            </w:pPr>
          </w:p>
        </w:tc>
        <w:tc>
          <w:tcPr>
            <w:tcW w:w="713" w:type="dxa"/>
          </w:tcPr>
          <w:p w:rsidR="007D3B94" w:rsidRPr="003518AD" w:rsidRDefault="007D3B94" w:rsidP="002B1C78">
            <w:pPr>
              <w:rPr>
                <w:noProof/>
              </w:rPr>
            </w:pPr>
          </w:p>
        </w:tc>
        <w:tc>
          <w:tcPr>
            <w:tcW w:w="4373" w:type="dxa"/>
          </w:tcPr>
          <w:p w:rsidR="003237E6" w:rsidRDefault="003237E6" w:rsidP="003237E6">
            <w:pPr>
              <w:jc w:val="both"/>
            </w:pPr>
            <w:r>
              <w:rPr>
                <w:noProof/>
              </w:rPr>
              <w:t>[</w:t>
            </w:r>
            <w:r w:rsidRPr="00EC6031">
              <w:rPr>
                <w:noProof/>
                <w:color w:val="027E6F" w:themeColor="accent1" w:themeShade="BF"/>
              </w:rPr>
              <w:t>ADMINISTRADOR</w:t>
            </w:r>
            <w:r>
              <w:rPr>
                <w:noProof/>
                <w:color w:val="027E6F" w:themeColor="accent1" w:themeShade="BF"/>
              </w:rPr>
              <w:t>]</w:t>
            </w:r>
            <w:r>
              <w:br/>
              <w:t xml:space="preserve">-INTERFAZ </w:t>
            </w:r>
          </w:p>
          <w:p w:rsidR="007D3B94" w:rsidRDefault="003237E6" w:rsidP="002B1C78">
            <w:r>
              <w:t>INICIO SESION</w:t>
            </w:r>
          </w:p>
          <w:p w:rsidR="003237E6" w:rsidRDefault="003237E6" w:rsidP="002B1C78">
            <w:r>
              <w:rPr>
                <w:noProof/>
                <w:color w:val="auto"/>
                <w:sz w:val="24"/>
                <w:lang w:val="es-CO" w:eastAsia="es-CO"/>
              </w:rPr>
              <w:drawing>
                <wp:inline distT="0" distB="0" distL="0" distR="0" wp14:anchorId="71B0F1EA" wp14:editId="2C3D8D47">
                  <wp:extent cx="2769040" cy="1496291"/>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1.JPG"/>
                          <pic:cNvPicPr/>
                        </pic:nvPicPr>
                        <pic:blipFill>
                          <a:blip r:embed="rId12">
                            <a:extLst>
                              <a:ext uri="{28A0092B-C50C-407E-A947-70E740481C1C}">
                                <a14:useLocalDpi xmlns:a14="http://schemas.microsoft.com/office/drawing/2010/main" val="0"/>
                              </a:ext>
                            </a:extLst>
                          </a:blip>
                          <a:stretch>
                            <a:fillRect/>
                          </a:stretch>
                        </pic:blipFill>
                        <pic:spPr>
                          <a:xfrm>
                            <a:off x="0" y="0"/>
                            <a:ext cx="2835011" cy="1531940"/>
                          </a:xfrm>
                          <a:prstGeom prst="rect">
                            <a:avLst/>
                          </a:prstGeom>
                        </pic:spPr>
                      </pic:pic>
                    </a:graphicData>
                  </a:graphic>
                </wp:inline>
              </w:drawing>
            </w:r>
          </w:p>
          <w:p w:rsidR="003237E6" w:rsidRDefault="003237E6" w:rsidP="002B1C78">
            <w:r>
              <w:t>Los usuarios podrán ingresar a plataforma a través del inicio sesión con su correo y contraseña, podremos ver la estética Sena y los datos esenciales del SENA</w:t>
            </w:r>
            <w:r>
              <w:br/>
            </w:r>
            <w:r>
              <w:br/>
              <w:t>Es necesario tener su correo y contraseña CLAROS para poner iniciar sesión satisfactoriamente</w:t>
            </w:r>
            <w:r w:rsidR="00586DA4">
              <w:t xml:space="preserve"> por si perdió </w:t>
            </w:r>
            <w:r w:rsidR="001B4948">
              <w:t>o se le olvido alguno de sus datos podrá acceder a ellos a través de la siguiente CUENTA PILOTO:</w:t>
            </w:r>
            <w:r w:rsidR="001B4948">
              <w:br/>
            </w:r>
          </w:p>
          <w:p w:rsidR="001B4948" w:rsidRDefault="001B4948" w:rsidP="002B1C78">
            <w:r>
              <w:t xml:space="preserve">CORREO: </w:t>
            </w:r>
            <w:hyperlink r:id="rId23" w:history="1">
              <w:r w:rsidRPr="00B32AEE">
                <w:rPr>
                  <w:rStyle w:val="Hipervnculo"/>
                </w:rPr>
                <w:t>evainstruc@doc.com</w:t>
              </w:r>
            </w:hyperlink>
          </w:p>
          <w:p w:rsidR="001B4948" w:rsidRDefault="001B4948" w:rsidP="002B1C78">
            <w:pPr>
              <w:rPr>
                <w:u w:val="single"/>
              </w:rPr>
            </w:pPr>
            <w:r>
              <w:t>CONTRASEÑA: Secret</w:t>
            </w:r>
          </w:p>
          <w:p w:rsidR="007704D6" w:rsidRDefault="007704D6" w:rsidP="002B1C78">
            <w:pPr>
              <w:rPr>
                <w:u w:val="single"/>
              </w:rPr>
            </w:pPr>
          </w:p>
          <w:p w:rsidR="007704D6" w:rsidRDefault="007704D6" w:rsidP="002B1C78">
            <w:pPr>
              <w:rPr>
                <w:u w:val="single"/>
              </w:rPr>
            </w:pPr>
          </w:p>
          <w:p w:rsidR="007704D6" w:rsidRDefault="007704D6" w:rsidP="002B1C78">
            <w:pPr>
              <w:rPr>
                <w:u w:val="single"/>
              </w:rPr>
            </w:pPr>
          </w:p>
          <w:p w:rsidR="007704D6" w:rsidRDefault="007704D6" w:rsidP="002B1C78">
            <w:pPr>
              <w:rPr>
                <w:u w:val="single"/>
              </w:rPr>
            </w:pPr>
          </w:p>
          <w:p w:rsidR="007704D6" w:rsidRDefault="007704D6" w:rsidP="002B1C78">
            <w:pPr>
              <w:rPr>
                <w:u w:val="single"/>
              </w:rPr>
            </w:pPr>
          </w:p>
          <w:p w:rsidR="007704D6" w:rsidRPr="001B4948" w:rsidRDefault="007704D6" w:rsidP="002B1C78">
            <w:pPr>
              <w:rPr>
                <w:u w:val="single"/>
              </w:rPr>
            </w:pPr>
          </w:p>
          <w:p w:rsidR="007D3B94" w:rsidRDefault="007D3B94" w:rsidP="002B1C78"/>
          <w:p w:rsidR="007D3B94" w:rsidRPr="00E95C16" w:rsidRDefault="007D3B94" w:rsidP="002B1C78"/>
        </w:tc>
        <w:tc>
          <w:tcPr>
            <w:tcW w:w="190" w:type="dxa"/>
          </w:tcPr>
          <w:p w:rsidR="007D3B94" w:rsidRPr="003518AD" w:rsidRDefault="007D3B94" w:rsidP="002B1C78">
            <w:pPr>
              <w:rPr>
                <w:noProof/>
              </w:rPr>
            </w:pPr>
          </w:p>
        </w:tc>
        <w:tc>
          <w:tcPr>
            <w:tcW w:w="720" w:type="dxa"/>
          </w:tcPr>
          <w:p w:rsidR="007D3B94" w:rsidRPr="003518AD" w:rsidRDefault="007D3B94" w:rsidP="002B1C78">
            <w:pPr>
              <w:rPr>
                <w:noProof/>
              </w:rPr>
            </w:pPr>
          </w:p>
        </w:tc>
        <w:tc>
          <w:tcPr>
            <w:tcW w:w="3851" w:type="dxa"/>
          </w:tcPr>
          <w:p w:rsidR="006048D2" w:rsidRPr="006048D2" w:rsidRDefault="006048D2" w:rsidP="006048D2">
            <w:pPr>
              <w:jc w:val="both"/>
              <w:rPr>
                <w:noProof/>
                <w:color w:val="auto"/>
              </w:rPr>
            </w:pPr>
          </w:p>
          <w:p w:rsidR="007D3B94" w:rsidRDefault="007D3B94" w:rsidP="002B1C78">
            <w:pPr>
              <w:jc w:val="both"/>
              <w:rPr>
                <w:noProof/>
                <w:color w:val="auto"/>
              </w:rPr>
            </w:pPr>
          </w:p>
          <w:p w:rsidR="003765A5" w:rsidRDefault="003765A5" w:rsidP="002B1C78">
            <w:pPr>
              <w:jc w:val="both"/>
              <w:rPr>
                <w:noProof/>
                <w:color w:val="auto"/>
              </w:rPr>
            </w:pPr>
          </w:p>
          <w:p w:rsidR="003765A5" w:rsidRDefault="003765A5" w:rsidP="002B1C78">
            <w:pPr>
              <w:jc w:val="both"/>
              <w:rPr>
                <w:noProof/>
                <w:color w:val="auto"/>
              </w:rPr>
            </w:pPr>
          </w:p>
          <w:p w:rsidR="003765A5" w:rsidRDefault="003765A5" w:rsidP="002B1C78">
            <w:pPr>
              <w:jc w:val="both"/>
              <w:rPr>
                <w:noProof/>
                <w:color w:val="auto"/>
              </w:rPr>
            </w:pPr>
          </w:p>
          <w:p w:rsidR="003765A5" w:rsidRDefault="003765A5" w:rsidP="002B1C78">
            <w:pPr>
              <w:jc w:val="both"/>
              <w:rPr>
                <w:noProof/>
                <w:color w:val="auto"/>
              </w:rPr>
            </w:pPr>
          </w:p>
          <w:p w:rsidR="003765A5" w:rsidRDefault="003765A5" w:rsidP="002B1C78">
            <w:pPr>
              <w:jc w:val="both"/>
              <w:rPr>
                <w:noProof/>
                <w:color w:val="auto"/>
              </w:rPr>
            </w:pPr>
          </w:p>
          <w:p w:rsidR="003765A5" w:rsidRPr="007704D6" w:rsidRDefault="003765A5" w:rsidP="002B1C78">
            <w:pPr>
              <w:jc w:val="both"/>
              <w:rPr>
                <w:noProof/>
                <w:color w:val="auto"/>
              </w:rPr>
            </w:pPr>
            <w:r>
              <w:rPr>
                <w:noProof/>
                <w:color w:val="auto"/>
                <w:lang w:val="es-CO" w:eastAsia="es-CO"/>
              </w:rPr>
              <w:drawing>
                <wp:inline distT="0" distB="0" distL="0" distR="0">
                  <wp:extent cx="2095500" cy="16859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2.JPG"/>
                          <pic:cNvPicPr/>
                        </pic:nvPicPr>
                        <pic:blipFill>
                          <a:blip r:embed="rId9">
                            <a:extLst>
                              <a:ext uri="{28A0092B-C50C-407E-A947-70E740481C1C}">
                                <a14:useLocalDpi xmlns:a14="http://schemas.microsoft.com/office/drawing/2010/main" val="0"/>
                              </a:ext>
                            </a:extLst>
                          </a:blip>
                          <a:stretch>
                            <a:fillRect/>
                          </a:stretch>
                        </pic:blipFill>
                        <pic:spPr>
                          <a:xfrm>
                            <a:off x="0" y="0"/>
                            <a:ext cx="2095500" cy="1685925"/>
                          </a:xfrm>
                          <a:prstGeom prst="rect">
                            <a:avLst/>
                          </a:prstGeom>
                        </pic:spPr>
                      </pic:pic>
                    </a:graphicData>
                  </a:graphic>
                </wp:inline>
              </w:drawing>
            </w:r>
          </w:p>
        </w:tc>
      </w:tr>
    </w:tbl>
    <w:p w:rsidR="007D3B94" w:rsidRPr="003518AD" w:rsidRDefault="007D3B94" w:rsidP="007D3B94">
      <w:pPr>
        <w:pStyle w:val="Sinespaciado"/>
        <w:rPr>
          <w:noProof/>
        </w:rPr>
      </w:pPr>
      <w:r>
        <w:rPr>
          <w:noProof/>
          <w:lang w:val="es-CO" w:eastAsia="es-CO"/>
        </w:rPr>
        <w:drawing>
          <wp:inline distT="0" distB="0" distL="0" distR="0" wp14:anchorId="154F7DD9" wp14:editId="259B9A44">
            <wp:extent cx="9144000" cy="85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2022287_10207967709737453_762788735_o.jpg"/>
                    <pic:cNvPicPr/>
                  </pic:nvPicPr>
                  <pic:blipFill>
                    <a:blip r:embed="rId11">
                      <a:extLst>
                        <a:ext uri="{28A0092B-C50C-407E-A947-70E740481C1C}">
                          <a14:useLocalDpi xmlns:a14="http://schemas.microsoft.com/office/drawing/2010/main" val="0"/>
                        </a:ext>
                      </a:extLst>
                    </a:blip>
                    <a:stretch>
                      <a:fillRect/>
                    </a:stretch>
                  </pic:blipFill>
                  <pic:spPr>
                    <a:xfrm>
                      <a:off x="0" y="0"/>
                      <a:ext cx="9144000" cy="85725"/>
                    </a:xfrm>
                    <a:prstGeom prst="rect">
                      <a:avLst/>
                    </a:prstGeom>
                  </pic:spPr>
                </pic:pic>
              </a:graphicData>
            </a:graphic>
          </wp:inline>
        </w:drawing>
      </w:r>
    </w:p>
    <w:tbl>
      <w:tblPr>
        <w:tblStyle w:val="Diseodetabla"/>
        <w:tblW w:w="0" w:type="auto"/>
        <w:jc w:val="center"/>
        <w:tblLayout w:type="fixed"/>
        <w:tblLook w:val="04A0" w:firstRow="1" w:lastRow="0" w:firstColumn="1" w:lastColumn="0" w:noHBand="0" w:noVBand="1"/>
        <w:tblDescription w:val="Brochure layout table page 2"/>
      </w:tblPr>
      <w:tblGrid>
        <w:gridCol w:w="3840"/>
        <w:gridCol w:w="713"/>
        <w:gridCol w:w="713"/>
        <w:gridCol w:w="4373"/>
        <w:gridCol w:w="190"/>
        <w:gridCol w:w="720"/>
        <w:gridCol w:w="3851"/>
      </w:tblGrid>
      <w:tr w:rsidR="003765A5" w:rsidRPr="003518AD" w:rsidTr="000152F1">
        <w:trPr>
          <w:trHeight w:hRule="exact" w:val="10800"/>
          <w:jc w:val="center"/>
        </w:trPr>
        <w:tc>
          <w:tcPr>
            <w:tcW w:w="3840" w:type="dxa"/>
          </w:tcPr>
          <w:sdt>
            <w:sdtPr>
              <w:rPr>
                <w:noProof/>
              </w:rPr>
              <w:id w:val="2063592717"/>
              <w:picture/>
            </w:sdtPr>
            <w:sdtEndPr/>
            <w:sdtContent>
              <w:p w:rsidR="003765A5" w:rsidRPr="003518AD" w:rsidRDefault="003765A5" w:rsidP="000152F1">
                <w:pPr>
                  <w:jc w:val="center"/>
                  <w:rPr>
                    <w:noProof/>
                  </w:rPr>
                </w:pPr>
                <w:r>
                  <w:rPr>
                    <w:noProof/>
                    <w:lang w:val="es-CO" w:eastAsia="es-CO"/>
                  </w:rPr>
                  <w:drawing>
                    <wp:inline distT="0" distB="0" distL="0" distR="0" wp14:anchorId="131A6EAB" wp14:editId="781446D2">
                      <wp:extent cx="1371600" cy="10287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4.JPG"/>
                              <pic:cNvPicPr/>
                            </pic:nvPicPr>
                            <pic:blipFill>
                              <a:blip r:embed="rId16">
                                <a:extLst>
                                  <a:ext uri="{28A0092B-C50C-407E-A947-70E740481C1C}">
                                    <a14:useLocalDpi xmlns:a14="http://schemas.microsoft.com/office/drawing/2010/main" val="0"/>
                                  </a:ext>
                                </a:extLst>
                              </a:blip>
                              <a:stretch>
                                <a:fillRect/>
                              </a:stretch>
                            </pic:blipFill>
                            <pic:spPr>
                              <a:xfrm>
                                <a:off x="0" y="0"/>
                                <a:ext cx="1371600" cy="1028700"/>
                              </a:xfrm>
                              <a:prstGeom prst="rect">
                                <a:avLst/>
                              </a:prstGeom>
                            </pic:spPr>
                          </pic:pic>
                        </a:graphicData>
                      </a:graphic>
                    </wp:inline>
                  </w:drawing>
                </w:r>
              </w:p>
            </w:sdtContent>
          </w:sdt>
          <w:p w:rsidR="003765A5" w:rsidRDefault="003765A5" w:rsidP="000152F1">
            <w:pPr>
              <w:pStyle w:val="Ttulo1"/>
              <w:jc w:val="center"/>
              <w:rPr>
                <w:rStyle w:val="Ttulo1Car"/>
                <w:b/>
                <w:bCs/>
                <w:noProof/>
              </w:rPr>
            </w:pPr>
            <w:r>
              <w:rPr>
                <w:rStyle w:val="Ttulo1Car"/>
                <w:b/>
                <w:bCs/>
                <w:noProof/>
              </w:rPr>
              <w:t>SERVICIO NACIONAL DE APRENDIZAJE</w:t>
            </w:r>
          </w:p>
          <w:p w:rsidR="003765A5" w:rsidRDefault="003765A5" w:rsidP="000152F1">
            <w:pPr>
              <w:jc w:val="both"/>
              <w:rPr>
                <w:noProof/>
                <w:color w:val="auto"/>
              </w:rPr>
            </w:pPr>
          </w:p>
          <w:p w:rsidR="003765A5" w:rsidRDefault="003765A5" w:rsidP="000152F1">
            <w:pPr>
              <w:jc w:val="both"/>
              <w:rPr>
                <w:noProof/>
                <w:color w:val="auto"/>
              </w:rPr>
            </w:pPr>
            <w:r>
              <w:rPr>
                <w:noProof/>
              </w:rPr>
              <w:t>[</w:t>
            </w:r>
            <w:r w:rsidRPr="00EC6031">
              <w:rPr>
                <w:noProof/>
                <w:color w:val="027E6F" w:themeColor="accent1" w:themeShade="BF"/>
              </w:rPr>
              <w:t>ADMINISTRADOR</w:t>
            </w:r>
            <w:r>
              <w:rPr>
                <w:noProof/>
                <w:color w:val="027E6F" w:themeColor="accent1" w:themeShade="BF"/>
              </w:rPr>
              <w:t>]</w:t>
            </w:r>
          </w:p>
          <w:p w:rsidR="003765A5" w:rsidRDefault="003765A5" w:rsidP="000152F1">
            <w:pPr>
              <w:jc w:val="both"/>
              <w:rPr>
                <w:noProof/>
                <w:color w:val="auto"/>
              </w:rPr>
            </w:pPr>
            <w:r>
              <w:rPr>
                <w:noProof/>
                <w:color w:val="auto"/>
              </w:rPr>
              <w:t>-FORMULARIO</w:t>
            </w:r>
          </w:p>
          <w:p w:rsidR="003765A5" w:rsidRDefault="003765A5" w:rsidP="000152F1">
            <w:pPr>
              <w:jc w:val="both"/>
              <w:rPr>
                <w:noProof/>
                <w:color w:val="auto"/>
              </w:rPr>
            </w:pPr>
            <w:r>
              <w:rPr>
                <w:noProof/>
                <w:color w:val="auto"/>
              </w:rPr>
              <w:t>Aunque ya se le mostroaron pequeños ejemplos en la seccion de funcionalidad crud aquí le damos a conocer los formularios cuando usted desee ingresar un nuevo registro o editarlo donde sale en pantalla los datos a ser llenados, y el boton para enviar la informacion.</w:t>
            </w:r>
          </w:p>
          <w:p w:rsidR="003765A5" w:rsidRDefault="003765A5" w:rsidP="000152F1">
            <w:pPr>
              <w:jc w:val="both"/>
              <w:rPr>
                <w:noProof/>
                <w:color w:val="auto"/>
              </w:rPr>
            </w:pPr>
            <w:r>
              <w:rPr>
                <w:noProof/>
                <w:lang w:val="es-CO" w:eastAsia="es-CO"/>
              </w:rPr>
              <w:drawing>
                <wp:inline distT="0" distB="0" distL="0" distR="0" wp14:anchorId="254C6FAE" wp14:editId="55529B75">
                  <wp:extent cx="2438400" cy="1649095"/>
                  <wp:effectExtent l="0" t="0" r="0" b="825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8400" cy="1649095"/>
                          </a:xfrm>
                          <a:prstGeom prst="rect">
                            <a:avLst/>
                          </a:prstGeom>
                        </pic:spPr>
                      </pic:pic>
                    </a:graphicData>
                  </a:graphic>
                </wp:inline>
              </w:drawing>
            </w:r>
          </w:p>
          <w:p w:rsidR="003765A5" w:rsidRPr="003765A5" w:rsidRDefault="003765A5" w:rsidP="000152F1">
            <w:pPr>
              <w:jc w:val="both"/>
              <w:rPr>
                <w:noProof/>
                <w:color w:val="auto"/>
              </w:rPr>
            </w:pPr>
          </w:p>
          <w:p w:rsidR="003765A5" w:rsidRPr="00D21D0F" w:rsidRDefault="003765A5" w:rsidP="000152F1">
            <w:pPr>
              <w:jc w:val="both"/>
              <w:rPr>
                <w:color w:val="auto"/>
              </w:rPr>
            </w:pPr>
          </w:p>
          <w:p w:rsidR="003765A5" w:rsidRPr="00AE0C02" w:rsidRDefault="003765A5" w:rsidP="000152F1">
            <w:pPr>
              <w:jc w:val="both"/>
              <w:rPr>
                <w:color w:val="auto"/>
                <w:sz w:val="24"/>
              </w:rPr>
            </w:pPr>
          </w:p>
        </w:tc>
        <w:tc>
          <w:tcPr>
            <w:tcW w:w="713" w:type="dxa"/>
          </w:tcPr>
          <w:p w:rsidR="003765A5" w:rsidRPr="003518AD" w:rsidRDefault="003765A5" w:rsidP="000152F1">
            <w:pPr>
              <w:rPr>
                <w:noProof/>
              </w:rPr>
            </w:pPr>
          </w:p>
        </w:tc>
        <w:tc>
          <w:tcPr>
            <w:tcW w:w="713" w:type="dxa"/>
          </w:tcPr>
          <w:p w:rsidR="003765A5" w:rsidRPr="003518AD" w:rsidRDefault="003765A5" w:rsidP="000152F1">
            <w:pPr>
              <w:rPr>
                <w:noProof/>
              </w:rPr>
            </w:pPr>
          </w:p>
        </w:tc>
        <w:tc>
          <w:tcPr>
            <w:tcW w:w="4373" w:type="dxa"/>
          </w:tcPr>
          <w:p w:rsidR="003765A5" w:rsidRDefault="003765A5" w:rsidP="003765A5">
            <w:pPr>
              <w:jc w:val="both"/>
              <w:rPr>
                <w:color w:val="auto"/>
              </w:rPr>
            </w:pPr>
            <w:r>
              <w:rPr>
                <w:color w:val="auto"/>
              </w:rPr>
              <w:t>[</w:t>
            </w:r>
            <w:r w:rsidRPr="00EC6031">
              <w:rPr>
                <w:color w:val="FC7323"/>
              </w:rPr>
              <w:t>APRENDIZ</w:t>
            </w:r>
            <w:r>
              <w:rPr>
                <w:color w:val="auto"/>
              </w:rPr>
              <w:t>]</w:t>
            </w:r>
          </w:p>
          <w:p w:rsidR="003765A5" w:rsidRDefault="003765A5" w:rsidP="003765A5">
            <w:pPr>
              <w:jc w:val="both"/>
              <w:rPr>
                <w:color w:val="auto"/>
              </w:rPr>
            </w:pPr>
            <w:r>
              <w:rPr>
                <w:color w:val="auto"/>
              </w:rPr>
              <w:t>Cuando el aprendiz ingrese saldrá una ventana al costado izquierdo con su información persona, y en el centro de la página los respectivos instructores que va a evaluar.</w:t>
            </w:r>
          </w:p>
          <w:p w:rsidR="00D7459A" w:rsidRDefault="00D7459A" w:rsidP="003765A5">
            <w:pPr>
              <w:jc w:val="both"/>
              <w:rPr>
                <w:u w:val="single"/>
              </w:rPr>
            </w:pPr>
            <w:r>
              <w:rPr>
                <w:noProof/>
                <w:lang w:val="es-CO" w:eastAsia="es-CO"/>
              </w:rPr>
              <w:drawing>
                <wp:inline distT="0" distB="0" distL="0" distR="0">
                  <wp:extent cx="2776855" cy="2049780"/>
                  <wp:effectExtent l="0" t="0" r="4445"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2011478_10207989027430382_1979709603_o.jpg"/>
                          <pic:cNvPicPr/>
                        </pic:nvPicPr>
                        <pic:blipFill>
                          <a:blip r:embed="rId14">
                            <a:extLst>
                              <a:ext uri="{28A0092B-C50C-407E-A947-70E740481C1C}">
                                <a14:useLocalDpi xmlns:a14="http://schemas.microsoft.com/office/drawing/2010/main" val="0"/>
                              </a:ext>
                            </a:extLst>
                          </a:blip>
                          <a:stretch>
                            <a:fillRect/>
                          </a:stretch>
                        </pic:blipFill>
                        <pic:spPr>
                          <a:xfrm>
                            <a:off x="0" y="0"/>
                            <a:ext cx="2776855" cy="2049780"/>
                          </a:xfrm>
                          <a:prstGeom prst="rect">
                            <a:avLst/>
                          </a:prstGeom>
                        </pic:spPr>
                      </pic:pic>
                    </a:graphicData>
                  </a:graphic>
                </wp:inline>
              </w:drawing>
            </w:r>
          </w:p>
          <w:p w:rsidR="00D7459A" w:rsidRDefault="00D7459A" w:rsidP="003765A5">
            <w:pPr>
              <w:jc w:val="both"/>
              <w:rPr>
                <w:u w:val="single"/>
              </w:rPr>
            </w:pPr>
          </w:p>
          <w:p w:rsidR="00D7459A" w:rsidRDefault="00D7459A" w:rsidP="003765A5">
            <w:pPr>
              <w:jc w:val="both"/>
              <w:rPr>
                <w:u w:val="single"/>
              </w:rPr>
            </w:pPr>
          </w:p>
          <w:p w:rsidR="003765A5" w:rsidRDefault="003765A5" w:rsidP="003765A5">
            <w:pPr>
              <w:jc w:val="both"/>
              <w:rPr>
                <w:u w:val="single"/>
              </w:rPr>
            </w:pPr>
            <w:r>
              <w:br/>
            </w:r>
            <w:r w:rsidR="00D7459A">
              <w:rPr>
                <w:noProof/>
                <w:u w:val="single"/>
                <w:lang w:val="es-CO" w:eastAsia="es-CO"/>
              </w:rPr>
              <w:drawing>
                <wp:inline distT="0" distB="0" distL="0" distR="0">
                  <wp:extent cx="2776855" cy="1541145"/>
                  <wp:effectExtent l="0" t="0" r="4445" b="190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45.JPG"/>
                          <pic:cNvPicPr/>
                        </pic:nvPicPr>
                        <pic:blipFill>
                          <a:blip r:embed="rId25">
                            <a:extLst>
                              <a:ext uri="{28A0092B-C50C-407E-A947-70E740481C1C}">
                                <a14:useLocalDpi xmlns:a14="http://schemas.microsoft.com/office/drawing/2010/main" val="0"/>
                              </a:ext>
                            </a:extLst>
                          </a:blip>
                          <a:stretch>
                            <a:fillRect/>
                          </a:stretch>
                        </pic:blipFill>
                        <pic:spPr>
                          <a:xfrm>
                            <a:off x="0" y="0"/>
                            <a:ext cx="2776855" cy="1541145"/>
                          </a:xfrm>
                          <a:prstGeom prst="rect">
                            <a:avLst/>
                          </a:prstGeom>
                        </pic:spPr>
                      </pic:pic>
                    </a:graphicData>
                  </a:graphic>
                </wp:inline>
              </w:drawing>
            </w:r>
          </w:p>
          <w:p w:rsidR="003765A5" w:rsidRDefault="003765A5" w:rsidP="000152F1">
            <w:pPr>
              <w:rPr>
                <w:u w:val="single"/>
              </w:rPr>
            </w:pPr>
          </w:p>
          <w:p w:rsidR="003765A5" w:rsidRDefault="003765A5" w:rsidP="000152F1">
            <w:pPr>
              <w:rPr>
                <w:u w:val="single"/>
              </w:rPr>
            </w:pPr>
          </w:p>
          <w:p w:rsidR="003765A5" w:rsidRDefault="003765A5" w:rsidP="000152F1">
            <w:pPr>
              <w:rPr>
                <w:u w:val="single"/>
              </w:rPr>
            </w:pPr>
          </w:p>
          <w:p w:rsidR="003765A5" w:rsidRDefault="003765A5" w:rsidP="000152F1">
            <w:pPr>
              <w:rPr>
                <w:u w:val="single"/>
              </w:rPr>
            </w:pPr>
          </w:p>
          <w:p w:rsidR="003765A5" w:rsidRDefault="003765A5" w:rsidP="000152F1">
            <w:pPr>
              <w:rPr>
                <w:u w:val="single"/>
              </w:rPr>
            </w:pPr>
          </w:p>
          <w:p w:rsidR="003765A5" w:rsidRPr="001B4948" w:rsidRDefault="003765A5" w:rsidP="000152F1">
            <w:pPr>
              <w:rPr>
                <w:u w:val="single"/>
              </w:rPr>
            </w:pPr>
          </w:p>
          <w:p w:rsidR="003765A5" w:rsidRDefault="003765A5" w:rsidP="000152F1"/>
          <w:p w:rsidR="003765A5" w:rsidRPr="00E95C16" w:rsidRDefault="003765A5" w:rsidP="000152F1"/>
        </w:tc>
        <w:tc>
          <w:tcPr>
            <w:tcW w:w="190" w:type="dxa"/>
          </w:tcPr>
          <w:p w:rsidR="003765A5" w:rsidRPr="003518AD" w:rsidRDefault="003765A5" w:rsidP="000152F1">
            <w:pPr>
              <w:rPr>
                <w:noProof/>
              </w:rPr>
            </w:pPr>
          </w:p>
        </w:tc>
        <w:tc>
          <w:tcPr>
            <w:tcW w:w="720" w:type="dxa"/>
          </w:tcPr>
          <w:p w:rsidR="003765A5" w:rsidRPr="003518AD" w:rsidRDefault="003765A5" w:rsidP="000152F1">
            <w:pPr>
              <w:rPr>
                <w:noProof/>
              </w:rPr>
            </w:pPr>
          </w:p>
        </w:tc>
        <w:tc>
          <w:tcPr>
            <w:tcW w:w="3851" w:type="dxa"/>
          </w:tcPr>
          <w:p w:rsidR="00D7459A" w:rsidRDefault="00E70F92" w:rsidP="000152F1">
            <w:pPr>
              <w:jc w:val="both"/>
              <w:rPr>
                <w:noProof/>
                <w:color w:val="auto"/>
              </w:rPr>
            </w:pPr>
            <w:r>
              <w:rPr>
                <w:noProof/>
                <w:lang w:val="es-CO" w:eastAsia="es-CO"/>
              </w:rPr>
              <w:drawing>
                <wp:inline distT="0" distB="0" distL="0" distR="0" wp14:anchorId="5EC09E01" wp14:editId="63ACBA1A">
                  <wp:extent cx="2028825" cy="433387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28825" cy="4333875"/>
                          </a:xfrm>
                          <a:prstGeom prst="rect">
                            <a:avLst/>
                          </a:prstGeom>
                        </pic:spPr>
                      </pic:pic>
                    </a:graphicData>
                  </a:graphic>
                </wp:inline>
              </w:drawing>
            </w:r>
          </w:p>
          <w:p w:rsidR="003765A5" w:rsidRPr="007704D6" w:rsidRDefault="003765A5" w:rsidP="000152F1">
            <w:pPr>
              <w:jc w:val="both"/>
              <w:rPr>
                <w:noProof/>
                <w:color w:val="auto"/>
              </w:rPr>
            </w:pPr>
            <w:r>
              <w:rPr>
                <w:noProof/>
                <w:color w:val="auto"/>
                <w:lang w:val="es-CO" w:eastAsia="es-CO"/>
              </w:rPr>
              <w:drawing>
                <wp:inline distT="0" distB="0" distL="0" distR="0" wp14:anchorId="63287BF4" wp14:editId="23283CD9">
                  <wp:extent cx="2095500" cy="16859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2.JPG"/>
                          <pic:cNvPicPr/>
                        </pic:nvPicPr>
                        <pic:blipFill>
                          <a:blip r:embed="rId9">
                            <a:extLst>
                              <a:ext uri="{28A0092B-C50C-407E-A947-70E740481C1C}">
                                <a14:useLocalDpi xmlns:a14="http://schemas.microsoft.com/office/drawing/2010/main" val="0"/>
                              </a:ext>
                            </a:extLst>
                          </a:blip>
                          <a:stretch>
                            <a:fillRect/>
                          </a:stretch>
                        </pic:blipFill>
                        <pic:spPr>
                          <a:xfrm>
                            <a:off x="0" y="0"/>
                            <a:ext cx="2095500" cy="1685925"/>
                          </a:xfrm>
                          <a:prstGeom prst="rect">
                            <a:avLst/>
                          </a:prstGeom>
                        </pic:spPr>
                      </pic:pic>
                    </a:graphicData>
                  </a:graphic>
                </wp:inline>
              </w:drawing>
            </w:r>
          </w:p>
        </w:tc>
      </w:tr>
    </w:tbl>
    <w:p w:rsidR="007E2FF0" w:rsidRDefault="003765A5">
      <w:pPr>
        <w:pStyle w:val="Sinespaciado"/>
        <w:rPr>
          <w:noProof/>
        </w:rPr>
      </w:pPr>
      <w:r>
        <w:rPr>
          <w:noProof/>
          <w:lang w:val="es-CO" w:eastAsia="es-CO"/>
        </w:rPr>
        <w:drawing>
          <wp:inline distT="0" distB="0" distL="0" distR="0" wp14:anchorId="59B31850" wp14:editId="46B899D7">
            <wp:extent cx="9144000" cy="857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2022287_10207967709737453_762788735_o.jpg"/>
                    <pic:cNvPicPr/>
                  </pic:nvPicPr>
                  <pic:blipFill>
                    <a:blip r:embed="rId11">
                      <a:extLst>
                        <a:ext uri="{28A0092B-C50C-407E-A947-70E740481C1C}">
                          <a14:useLocalDpi xmlns:a14="http://schemas.microsoft.com/office/drawing/2010/main" val="0"/>
                        </a:ext>
                      </a:extLst>
                    </a:blip>
                    <a:stretch>
                      <a:fillRect/>
                    </a:stretch>
                  </pic:blipFill>
                  <pic:spPr>
                    <a:xfrm>
                      <a:off x="0" y="0"/>
                      <a:ext cx="9144000" cy="85725"/>
                    </a:xfrm>
                    <a:prstGeom prst="rect">
                      <a:avLst/>
                    </a:prstGeom>
                  </pic:spPr>
                </pic:pic>
              </a:graphicData>
            </a:graphic>
          </wp:inline>
        </w:drawing>
      </w:r>
    </w:p>
    <w:tbl>
      <w:tblPr>
        <w:tblStyle w:val="Diseodetabla"/>
        <w:tblW w:w="0" w:type="auto"/>
        <w:jc w:val="center"/>
        <w:tblLayout w:type="fixed"/>
        <w:tblLook w:val="04A0" w:firstRow="1" w:lastRow="0" w:firstColumn="1" w:lastColumn="0" w:noHBand="0" w:noVBand="1"/>
        <w:tblDescription w:val="Brochure layout table page 2"/>
      </w:tblPr>
      <w:tblGrid>
        <w:gridCol w:w="3840"/>
        <w:gridCol w:w="713"/>
        <w:gridCol w:w="713"/>
        <w:gridCol w:w="4373"/>
        <w:gridCol w:w="190"/>
        <w:gridCol w:w="720"/>
        <w:gridCol w:w="3851"/>
      </w:tblGrid>
      <w:tr w:rsidR="00D7459A" w:rsidRPr="00D7459A" w:rsidTr="000152F1">
        <w:trPr>
          <w:trHeight w:hRule="exact" w:val="10800"/>
          <w:jc w:val="center"/>
        </w:trPr>
        <w:tc>
          <w:tcPr>
            <w:tcW w:w="3840" w:type="dxa"/>
          </w:tcPr>
          <w:sdt>
            <w:sdtPr>
              <w:rPr>
                <w:noProof/>
              </w:rPr>
              <w:id w:val="-37900501"/>
              <w:picture/>
            </w:sdtPr>
            <w:sdtEndPr/>
            <w:sdtContent>
              <w:p w:rsidR="00D7459A" w:rsidRPr="00D7459A" w:rsidRDefault="00D7459A" w:rsidP="00D7459A">
                <w:pPr>
                  <w:jc w:val="center"/>
                  <w:rPr>
                    <w:noProof/>
                  </w:rPr>
                </w:pPr>
                <w:r w:rsidRPr="00D7459A">
                  <w:rPr>
                    <w:noProof/>
                    <w:lang w:val="es-CO" w:eastAsia="es-CO"/>
                  </w:rPr>
                  <w:drawing>
                    <wp:inline distT="0" distB="0" distL="0" distR="0" wp14:anchorId="112FD4D4" wp14:editId="730476A5">
                      <wp:extent cx="1371600" cy="10287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4.JPG"/>
                              <pic:cNvPicPr/>
                            </pic:nvPicPr>
                            <pic:blipFill>
                              <a:blip r:embed="rId16">
                                <a:extLst>
                                  <a:ext uri="{28A0092B-C50C-407E-A947-70E740481C1C}">
                                    <a14:useLocalDpi xmlns:a14="http://schemas.microsoft.com/office/drawing/2010/main" val="0"/>
                                  </a:ext>
                                </a:extLst>
                              </a:blip>
                              <a:stretch>
                                <a:fillRect/>
                              </a:stretch>
                            </pic:blipFill>
                            <pic:spPr>
                              <a:xfrm>
                                <a:off x="0" y="0"/>
                                <a:ext cx="1371600" cy="1028700"/>
                              </a:xfrm>
                              <a:prstGeom prst="rect">
                                <a:avLst/>
                              </a:prstGeom>
                            </pic:spPr>
                          </pic:pic>
                        </a:graphicData>
                      </a:graphic>
                    </wp:inline>
                  </w:drawing>
                </w:r>
              </w:p>
            </w:sdtContent>
          </w:sdt>
          <w:p w:rsidR="00D7459A" w:rsidRPr="00D7459A" w:rsidRDefault="00D7459A" w:rsidP="00D7459A">
            <w:pPr>
              <w:keepNext/>
              <w:keepLines/>
              <w:spacing w:before="200" w:after="0" w:line="216" w:lineRule="auto"/>
              <w:jc w:val="center"/>
              <w:outlineLvl w:val="0"/>
              <w:rPr>
                <w:rFonts w:asciiTheme="majorHAnsi" w:eastAsiaTheme="majorEastAsia" w:hAnsiTheme="majorHAnsi" w:cstheme="majorBidi"/>
                <w:b/>
                <w:bCs/>
                <w:noProof/>
                <w:color w:val="027E6F" w:themeColor="accent1" w:themeShade="BF"/>
                <w:sz w:val="42"/>
              </w:rPr>
            </w:pPr>
            <w:r w:rsidRPr="00D7459A">
              <w:rPr>
                <w:rFonts w:asciiTheme="majorHAnsi" w:eastAsiaTheme="majorEastAsia" w:hAnsiTheme="majorHAnsi" w:cstheme="majorBidi"/>
                <w:noProof/>
                <w:color w:val="027E6F" w:themeColor="accent1" w:themeShade="BF"/>
                <w:sz w:val="42"/>
              </w:rPr>
              <w:t>SERVICIO NACIONAL DE APRENDIZAJE</w:t>
            </w:r>
          </w:p>
          <w:p w:rsidR="00D7459A" w:rsidRPr="00D7459A" w:rsidRDefault="00D7459A" w:rsidP="00D7459A">
            <w:pPr>
              <w:jc w:val="both"/>
              <w:rPr>
                <w:noProof/>
                <w:color w:val="auto"/>
              </w:rPr>
            </w:pPr>
          </w:p>
          <w:p w:rsidR="00D7459A" w:rsidRDefault="00255259" w:rsidP="00D7459A">
            <w:pPr>
              <w:jc w:val="both"/>
              <w:rPr>
                <w:noProof/>
                <w:color w:val="auto"/>
              </w:rPr>
            </w:pPr>
            <w:r>
              <w:rPr>
                <w:noProof/>
                <w:color w:val="auto"/>
              </w:rPr>
              <w:t>Preguntas frecuentes:</w:t>
            </w:r>
          </w:p>
          <w:p w:rsidR="00255259" w:rsidRDefault="00255259" w:rsidP="00255259">
            <w:pPr>
              <w:pStyle w:val="Prrafodelista"/>
              <w:numPr>
                <w:ilvl w:val="0"/>
                <w:numId w:val="10"/>
              </w:numPr>
              <w:rPr>
                <w:noProof/>
                <w:color w:val="auto"/>
              </w:rPr>
            </w:pPr>
            <w:r w:rsidRPr="00255259">
              <w:rPr>
                <w:noProof/>
                <w:color w:val="auto"/>
              </w:rPr>
              <w:t>Ingreso</w:t>
            </w:r>
            <w:r>
              <w:rPr>
                <w:noProof/>
                <w:color w:val="auto"/>
              </w:rPr>
              <w:t xml:space="preserve"> correo y contraseña y no me ingresa al aplicativo:</w:t>
            </w:r>
            <w:r>
              <w:rPr>
                <w:noProof/>
                <w:color w:val="auto"/>
              </w:rPr>
              <w:br/>
              <w:t>R: Verifique bien sus datos, recuerde que si no recuerda sus datos puede usar la CUETNA PILOTO de la seccion de INTERFAZ-INICIO SESION</w:t>
            </w:r>
          </w:p>
          <w:p w:rsidR="0032098F" w:rsidRDefault="0032098F" w:rsidP="0032098F">
            <w:pPr>
              <w:pStyle w:val="Prrafodelista"/>
              <w:rPr>
                <w:noProof/>
                <w:color w:val="auto"/>
              </w:rPr>
            </w:pPr>
          </w:p>
          <w:p w:rsidR="00255259" w:rsidRDefault="00255259" w:rsidP="00255259">
            <w:pPr>
              <w:pStyle w:val="Prrafodelista"/>
              <w:numPr>
                <w:ilvl w:val="0"/>
                <w:numId w:val="10"/>
              </w:numPr>
              <w:rPr>
                <w:noProof/>
                <w:color w:val="auto"/>
              </w:rPr>
            </w:pPr>
            <w:r>
              <w:rPr>
                <w:noProof/>
                <w:color w:val="auto"/>
              </w:rPr>
              <w:t>Ingreso datos correctamente (cuenta piloto) pero no me ingresa al aplicativo</w:t>
            </w:r>
            <w:r>
              <w:rPr>
                <w:noProof/>
                <w:color w:val="auto"/>
              </w:rPr>
              <w:br/>
              <w:t>R:Solicite soporte tecnico en los contactos al inicio del documento.</w:t>
            </w:r>
          </w:p>
          <w:p w:rsidR="0032098F" w:rsidRDefault="0032098F" w:rsidP="0032098F">
            <w:pPr>
              <w:pStyle w:val="Prrafodelista"/>
              <w:rPr>
                <w:noProof/>
                <w:color w:val="auto"/>
              </w:rPr>
            </w:pPr>
          </w:p>
          <w:p w:rsidR="00255259" w:rsidRDefault="0032098F" w:rsidP="00255259">
            <w:pPr>
              <w:pStyle w:val="Prrafodelista"/>
              <w:numPr>
                <w:ilvl w:val="0"/>
                <w:numId w:val="10"/>
              </w:numPr>
              <w:rPr>
                <w:noProof/>
                <w:color w:val="auto"/>
              </w:rPr>
            </w:pPr>
            <w:r>
              <w:rPr>
                <w:noProof/>
                <w:color w:val="auto"/>
              </w:rPr>
              <w:t>Al registrar o editar un registro me aparecen “errores”</w:t>
            </w:r>
            <w:r>
              <w:rPr>
                <w:noProof/>
                <w:color w:val="auto"/>
              </w:rPr>
              <w:br/>
              <w:t>R:Verifique la informacion que esta ingresando, puede tener datos que no corresponden (Letras en numero de documento)</w:t>
            </w:r>
          </w:p>
          <w:p w:rsidR="0032098F" w:rsidRPr="0032098F" w:rsidRDefault="0032098F" w:rsidP="0032098F">
            <w:pPr>
              <w:pStyle w:val="Prrafodelista"/>
              <w:rPr>
                <w:noProof/>
                <w:color w:val="auto"/>
              </w:rPr>
            </w:pPr>
          </w:p>
          <w:p w:rsidR="0032098F" w:rsidRPr="00255259" w:rsidRDefault="0032098F" w:rsidP="00255259">
            <w:pPr>
              <w:pStyle w:val="Prrafodelista"/>
              <w:numPr>
                <w:ilvl w:val="0"/>
                <w:numId w:val="10"/>
              </w:numPr>
              <w:rPr>
                <w:noProof/>
                <w:color w:val="auto"/>
              </w:rPr>
            </w:pPr>
            <w:r>
              <w:rPr>
                <w:noProof/>
                <w:color w:val="auto"/>
              </w:rPr>
              <w:t>¿Cómo estoy seguro de si soy administrador o aprendiz?</w:t>
            </w:r>
            <w:r>
              <w:rPr>
                <w:noProof/>
                <w:color w:val="auto"/>
              </w:rPr>
              <w:br/>
              <w:t>R: Cuando ingrese al aplicativo le puede redireccionar a dos opciones</w:t>
            </w:r>
          </w:p>
          <w:p w:rsidR="00D7459A" w:rsidRPr="00D7459A" w:rsidRDefault="00D7459A" w:rsidP="00D7459A">
            <w:pPr>
              <w:jc w:val="both"/>
              <w:rPr>
                <w:noProof/>
                <w:color w:val="auto"/>
              </w:rPr>
            </w:pPr>
          </w:p>
          <w:p w:rsidR="00D7459A" w:rsidRPr="00D7459A" w:rsidRDefault="00D7459A" w:rsidP="00D7459A">
            <w:pPr>
              <w:jc w:val="both"/>
              <w:rPr>
                <w:noProof/>
                <w:color w:val="auto"/>
              </w:rPr>
            </w:pPr>
          </w:p>
          <w:p w:rsidR="00D7459A" w:rsidRPr="00D7459A" w:rsidRDefault="00D7459A" w:rsidP="00D7459A">
            <w:pPr>
              <w:jc w:val="both"/>
              <w:rPr>
                <w:color w:val="auto"/>
              </w:rPr>
            </w:pPr>
          </w:p>
          <w:p w:rsidR="00D7459A" w:rsidRPr="00D7459A" w:rsidRDefault="00D7459A" w:rsidP="00D7459A">
            <w:pPr>
              <w:jc w:val="both"/>
              <w:rPr>
                <w:color w:val="auto"/>
                <w:sz w:val="24"/>
              </w:rPr>
            </w:pPr>
          </w:p>
        </w:tc>
        <w:tc>
          <w:tcPr>
            <w:tcW w:w="713" w:type="dxa"/>
          </w:tcPr>
          <w:p w:rsidR="00D7459A" w:rsidRPr="00D7459A" w:rsidRDefault="00D7459A" w:rsidP="00D7459A">
            <w:pPr>
              <w:rPr>
                <w:noProof/>
              </w:rPr>
            </w:pPr>
          </w:p>
        </w:tc>
        <w:tc>
          <w:tcPr>
            <w:tcW w:w="713" w:type="dxa"/>
          </w:tcPr>
          <w:p w:rsidR="00D7459A" w:rsidRPr="00D7459A" w:rsidRDefault="00D7459A" w:rsidP="00D7459A">
            <w:pPr>
              <w:rPr>
                <w:noProof/>
              </w:rPr>
            </w:pPr>
          </w:p>
        </w:tc>
        <w:tc>
          <w:tcPr>
            <w:tcW w:w="4373" w:type="dxa"/>
          </w:tcPr>
          <w:p w:rsidR="00D7459A" w:rsidRPr="00D7459A" w:rsidRDefault="00D7459A" w:rsidP="00D7459A">
            <w:pPr>
              <w:jc w:val="both"/>
              <w:rPr>
                <w:color w:val="auto"/>
              </w:rPr>
            </w:pPr>
          </w:p>
          <w:p w:rsidR="00D7459A" w:rsidRDefault="0032098F" w:rsidP="00D7459A">
            <w:pPr>
              <w:jc w:val="both"/>
            </w:pPr>
            <w:r w:rsidRPr="0032098F">
              <w:t>Un formulario donde aparecen todas las</w:t>
            </w:r>
            <w:r>
              <w:t xml:space="preserve"> tablas (sección bases de datos) este pertenece a ADMINISTRADOR, o puede aparecer un formulario donde muestre sus datos e instructores a evaluar que pertenece a APRENDIZ</w:t>
            </w:r>
          </w:p>
          <w:p w:rsidR="0032098F" w:rsidRDefault="0032098F" w:rsidP="0032098F">
            <w:pPr>
              <w:pStyle w:val="Prrafodelista"/>
              <w:numPr>
                <w:ilvl w:val="0"/>
                <w:numId w:val="10"/>
              </w:numPr>
              <w:jc w:val="both"/>
            </w:pPr>
            <w:r>
              <w:t>¿Qué hago si quiero salir del aplicativo?</w:t>
            </w:r>
            <w:r>
              <w:br/>
              <w:t>R: en la sección superior derecha de su navegador estará SU NOMBRE DE USUARIO donde usted podrá dar “click” y dar a la opción “Salir”</w:t>
            </w:r>
          </w:p>
          <w:p w:rsidR="00D84E06" w:rsidRDefault="00D84E06" w:rsidP="00D84E06">
            <w:pPr>
              <w:pStyle w:val="Prrafodelista"/>
              <w:jc w:val="both"/>
            </w:pPr>
          </w:p>
          <w:p w:rsidR="00D84E06" w:rsidRDefault="00D84E06" w:rsidP="00D84E06">
            <w:pPr>
              <w:pStyle w:val="Prrafodelista"/>
              <w:numPr>
                <w:ilvl w:val="0"/>
                <w:numId w:val="10"/>
              </w:numPr>
              <w:jc w:val="both"/>
            </w:pPr>
            <w:r>
              <w:t>Siendo un aprendiz, realice el cuestionario y quiero volver a repetirlo:</w:t>
            </w:r>
          </w:p>
          <w:p w:rsidR="00D84E06" w:rsidRDefault="00D84E06" w:rsidP="00D84E06">
            <w:pPr>
              <w:pStyle w:val="Prrafodelista"/>
              <w:jc w:val="both"/>
            </w:pPr>
            <w:r>
              <w:t xml:space="preserve">R: No se puede repetir un formulario de evaluación a un instructor, debido a que para enviarse este exige llenar la totalidad de sus campos, así que los resultados serán completos y no podrán ser NI ELIMINADOS, NI  MODIFICADOS, pero si VISUALIZADOS para saber sus respuestas  pueden ser vistos por APRENDIZ y ADMINISTRADOR </w:t>
            </w:r>
          </w:p>
          <w:p w:rsidR="00D84E06" w:rsidRDefault="00D84E06" w:rsidP="00D84E06">
            <w:pPr>
              <w:pStyle w:val="Prrafodelista"/>
              <w:jc w:val="both"/>
            </w:pPr>
          </w:p>
          <w:p w:rsidR="00D84E06" w:rsidRDefault="00D84E06" w:rsidP="00D84E06">
            <w:pPr>
              <w:pStyle w:val="Prrafodelista"/>
              <w:numPr>
                <w:ilvl w:val="0"/>
                <w:numId w:val="10"/>
              </w:numPr>
              <w:jc w:val="both"/>
            </w:pPr>
            <w:r>
              <w:t>No me deja ingresar datos de una tabla</w:t>
            </w:r>
          </w:p>
          <w:p w:rsidR="00D84E06" w:rsidRDefault="00D84E06" w:rsidP="00D84E06">
            <w:pPr>
              <w:pStyle w:val="Prrafodelista"/>
              <w:jc w:val="both"/>
            </w:pPr>
            <w:r>
              <w:t>R:</w:t>
            </w:r>
            <w:r w:rsidRPr="00D84E06">
              <w:rPr>
                <w:b/>
              </w:rPr>
              <w:t>RECUERDE</w:t>
            </w:r>
            <w:r>
              <w:rPr>
                <w:b/>
              </w:rPr>
              <w:t xml:space="preserve"> </w:t>
            </w:r>
            <w:r>
              <w:t>Cuando ingrese datos, debe tener SIEMPRE EN CUENTA EL ORDEN DE LAS TABLAS por dado casi que su base de datos no tenga ningún registro (el aplicativo se le entregara con mínimo 1 registro por tabla)</w:t>
            </w:r>
          </w:p>
          <w:p w:rsidR="00D84E06" w:rsidRPr="00D84E06" w:rsidRDefault="00D84E06" w:rsidP="00D84E06">
            <w:pPr>
              <w:pStyle w:val="Prrafodelista"/>
              <w:jc w:val="both"/>
            </w:pPr>
            <w:r>
              <w:t>Para saber más dirigirse a la parte de BASES DE DATOS.</w:t>
            </w:r>
          </w:p>
          <w:p w:rsidR="00D7459A" w:rsidRPr="00D7459A" w:rsidRDefault="00D7459A" w:rsidP="00D7459A">
            <w:pPr>
              <w:jc w:val="both"/>
              <w:rPr>
                <w:u w:val="single"/>
              </w:rPr>
            </w:pPr>
          </w:p>
          <w:p w:rsidR="00D7459A" w:rsidRPr="00D7459A" w:rsidRDefault="00D7459A" w:rsidP="00D7459A">
            <w:pPr>
              <w:jc w:val="both"/>
              <w:rPr>
                <w:u w:val="single"/>
              </w:rPr>
            </w:pPr>
          </w:p>
          <w:p w:rsidR="00D7459A" w:rsidRPr="00D7459A" w:rsidRDefault="00D7459A" w:rsidP="00D7459A">
            <w:pPr>
              <w:jc w:val="both"/>
              <w:rPr>
                <w:u w:val="single"/>
              </w:rPr>
            </w:pPr>
            <w:r w:rsidRPr="00D7459A">
              <w:br/>
            </w:r>
          </w:p>
          <w:p w:rsidR="00D7459A" w:rsidRPr="00D7459A" w:rsidRDefault="00D7459A" w:rsidP="00D7459A">
            <w:pPr>
              <w:rPr>
                <w:u w:val="single"/>
              </w:rPr>
            </w:pPr>
          </w:p>
          <w:p w:rsidR="00D7459A" w:rsidRPr="00D7459A" w:rsidRDefault="00D7459A" w:rsidP="00D7459A">
            <w:pPr>
              <w:rPr>
                <w:u w:val="single"/>
              </w:rPr>
            </w:pPr>
          </w:p>
          <w:p w:rsidR="00D7459A" w:rsidRPr="00D7459A" w:rsidRDefault="00D7459A" w:rsidP="00D7459A">
            <w:pPr>
              <w:rPr>
                <w:u w:val="single"/>
              </w:rPr>
            </w:pPr>
          </w:p>
          <w:p w:rsidR="00D7459A" w:rsidRPr="00D7459A" w:rsidRDefault="00D7459A" w:rsidP="00D7459A">
            <w:pPr>
              <w:rPr>
                <w:u w:val="single"/>
              </w:rPr>
            </w:pPr>
          </w:p>
          <w:p w:rsidR="00D7459A" w:rsidRPr="00D7459A" w:rsidRDefault="00D7459A" w:rsidP="00D7459A">
            <w:pPr>
              <w:rPr>
                <w:u w:val="single"/>
              </w:rPr>
            </w:pPr>
          </w:p>
          <w:p w:rsidR="00D7459A" w:rsidRPr="00D7459A" w:rsidRDefault="00D7459A" w:rsidP="00D7459A">
            <w:pPr>
              <w:rPr>
                <w:u w:val="single"/>
              </w:rPr>
            </w:pPr>
          </w:p>
          <w:p w:rsidR="00D7459A" w:rsidRPr="00D7459A" w:rsidRDefault="00D7459A" w:rsidP="00D7459A"/>
          <w:p w:rsidR="00D7459A" w:rsidRPr="00D7459A" w:rsidRDefault="00D7459A" w:rsidP="00D7459A"/>
        </w:tc>
        <w:tc>
          <w:tcPr>
            <w:tcW w:w="190" w:type="dxa"/>
          </w:tcPr>
          <w:p w:rsidR="00D7459A" w:rsidRPr="00D7459A" w:rsidRDefault="00D7459A" w:rsidP="00D7459A">
            <w:pPr>
              <w:rPr>
                <w:noProof/>
              </w:rPr>
            </w:pPr>
          </w:p>
        </w:tc>
        <w:tc>
          <w:tcPr>
            <w:tcW w:w="720" w:type="dxa"/>
          </w:tcPr>
          <w:p w:rsidR="00D7459A" w:rsidRPr="00D7459A" w:rsidRDefault="00D7459A" w:rsidP="00D7459A">
            <w:pPr>
              <w:rPr>
                <w:noProof/>
              </w:rPr>
            </w:pPr>
          </w:p>
        </w:tc>
        <w:tc>
          <w:tcPr>
            <w:tcW w:w="3851" w:type="dxa"/>
          </w:tcPr>
          <w:p w:rsidR="00D7459A" w:rsidRPr="00D7459A" w:rsidRDefault="00D7459A" w:rsidP="00D7459A">
            <w:pPr>
              <w:jc w:val="both"/>
              <w:rPr>
                <w:noProof/>
                <w:color w:val="auto"/>
              </w:rPr>
            </w:pPr>
          </w:p>
          <w:p w:rsidR="00D7459A" w:rsidRDefault="00AF7415" w:rsidP="00AF7415">
            <w:pPr>
              <w:pStyle w:val="Prrafodelista"/>
              <w:numPr>
                <w:ilvl w:val="0"/>
                <w:numId w:val="10"/>
              </w:numPr>
              <w:jc w:val="both"/>
              <w:rPr>
                <w:noProof/>
                <w:color w:val="auto"/>
              </w:rPr>
            </w:pPr>
            <w:r>
              <w:rPr>
                <w:noProof/>
                <w:color w:val="auto"/>
              </w:rPr>
              <w:t>No me sirve la funcionalidad</w:t>
            </w:r>
          </w:p>
          <w:p w:rsidR="00AF7415" w:rsidRDefault="00AF7415" w:rsidP="00AF7415">
            <w:pPr>
              <w:pStyle w:val="Prrafodelista"/>
              <w:jc w:val="both"/>
              <w:rPr>
                <w:noProof/>
                <w:color w:val="auto"/>
              </w:rPr>
            </w:pPr>
            <w:r>
              <w:rPr>
                <w:noProof/>
                <w:color w:val="auto"/>
              </w:rPr>
              <w:t>R:Recuerde, este es un primero prototipo aplicativo, es decir que es un “abrebocas” de lo que se lograra al final del proyecto, insistimos en el uso de los contactos y la lectura completa de este manual que esta abierto a criticas constructivas y consejos que usted con su experiencia de usuario a podido experimentar, envielas al correo de contactos y muchas gracias por su atencion.</w:t>
            </w:r>
          </w:p>
          <w:p w:rsidR="00AF7415" w:rsidRPr="00AF7415" w:rsidRDefault="00AF7415" w:rsidP="00AF7415">
            <w:pPr>
              <w:jc w:val="both"/>
              <w:rPr>
                <w:noProof/>
                <w:color w:val="auto"/>
              </w:rPr>
            </w:pPr>
          </w:p>
          <w:p w:rsidR="00D7459A" w:rsidRPr="00D7459A" w:rsidRDefault="00D7459A" w:rsidP="00D7459A">
            <w:pPr>
              <w:jc w:val="both"/>
              <w:rPr>
                <w:noProof/>
                <w:color w:val="auto"/>
              </w:rPr>
            </w:pPr>
          </w:p>
          <w:p w:rsidR="00D7459A" w:rsidRPr="00D7459A" w:rsidRDefault="00D7459A" w:rsidP="00D7459A">
            <w:pPr>
              <w:jc w:val="both"/>
              <w:rPr>
                <w:noProof/>
                <w:color w:val="auto"/>
              </w:rPr>
            </w:pPr>
          </w:p>
          <w:p w:rsidR="00D7459A" w:rsidRPr="00D7459A" w:rsidRDefault="00D7459A" w:rsidP="00D7459A">
            <w:pPr>
              <w:jc w:val="both"/>
              <w:rPr>
                <w:noProof/>
                <w:color w:val="auto"/>
              </w:rPr>
            </w:pPr>
          </w:p>
          <w:p w:rsidR="00D7459A" w:rsidRPr="00D7459A" w:rsidRDefault="00D7459A" w:rsidP="00D7459A">
            <w:pPr>
              <w:jc w:val="both"/>
              <w:rPr>
                <w:noProof/>
                <w:color w:val="auto"/>
              </w:rPr>
            </w:pPr>
          </w:p>
          <w:p w:rsidR="00D7459A" w:rsidRPr="00D7459A" w:rsidRDefault="00D7459A" w:rsidP="00D7459A">
            <w:pPr>
              <w:jc w:val="both"/>
              <w:rPr>
                <w:noProof/>
                <w:color w:val="auto"/>
              </w:rPr>
            </w:pPr>
            <w:r w:rsidRPr="00D7459A">
              <w:rPr>
                <w:noProof/>
                <w:color w:val="auto"/>
                <w:lang w:val="es-CO" w:eastAsia="es-CO"/>
              </w:rPr>
              <w:drawing>
                <wp:inline distT="0" distB="0" distL="0" distR="0" wp14:anchorId="5A2BA11E" wp14:editId="56D0D609">
                  <wp:extent cx="2095500" cy="16859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2.JPG"/>
                          <pic:cNvPicPr/>
                        </pic:nvPicPr>
                        <pic:blipFill>
                          <a:blip r:embed="rId9">
                            <a:extLst>
                              <a:ext uri="{28A0092B-C50C-407E-A947-70E740481C1C}">
                                <a14:useLocalDpi xmlns:a14="http://schemas.microsoft.com/office/drawing/2010/main" val="0"/>
                              </a:ext>
                            </a:extLst>
                          </a:blip>
                          <a:stretch>
                            <a:fillRect/>
                          </a:stretch>
                        </pic:blipFill>
                        <pic:spPr>
                          <a:xfrm>
                            <a:off x="0" y="0"/>
                            <a:ext cx="2095500" cy="1685925"/>
                          </a:xfrm>
                          <a:prstGeom prst="rect">
                            <a:avLst/>
                          </a:prstGeom>
                        </pic:spPr>
                      </pic:pic>
                    </a:graphicData>
                  </a:graphic>
                </wp:inline>
              </w:drawing>
            </w:r>
          </w:p>
        </w:tc>
      </w:tr>
    </w:tbl>
    <w:p w:rsidR="00D7459A" w:rsidRPr="003518AD" w:rsidRDefault="00D7459A" w:rsidP="00AF7415">
      <w:pPr>
        <w:spacing w:after="0" w:line="240" w:lineRule="auto"/>
        <w:rPr>
          <w:noProof/>
        </w:rPr>
      </w:pPr>
      <w:r w:rsidRPr="00D7459A">
        <w:rPr>
          <w:noProof/>
          <w:lang w:val="es-CO" w:eastAsia="es-CO"/>
        </w:rPr>
        <w:drawing>
          <wp:inline distT="0" distB="0" distL="0" distR="0" wp14:anchorId="24B004D1" wp14:editId="0FB58ED6">
            <wp:extent cx="9144000" cy="8572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2022287_10207967709737453_762788735_o.jpg"/>
                    <pic:cNvPicPr/>
                  </pic:nvPicPr>
                  <pic:blipFill>
                    <a:blip r:embed="rId11">
                      <a:extLst>
                        <a:ext uri="{28A0092B-C50C-407E-A947-70E740481C1C}">
                          <a14:useLocalDpi xmlns:a14="http://schemas.microsoft.com/office/drawing/2010/main" val="0"/>
                        </a:ext>
                      </a:extLst>
                    </a:blip>
                    <a:stretch>
                      <a:fillRect/>
                    </a:stretch>
                  </pic:blipFill>
                  <pic:spPr>
                    <a:xfrm>
                      <a:off x="0" y="0"/>
                      <a:ext cx="9144000" cy="85725"/>
                    </a:xfrm>
                    <a:prstGeom prst="rect">
                      <a:avLst/>
                    </a:prstGeom>
                  </pic:spPr>
                </pic:pic>
              </a:graphicData>
            </a:graphic>
          </wp:inline>
        </w:drawing>
      </w:r>
    </w:p>
    <w:sectPr w:rsidR="00D7459A" w:rsidRPr="003518AD">
      <w:pgSz w:w="15840" w:h="12240" w:orient="landscape" w:code="1"/>
      <w:pgMar w:top="720" w:right="720" w:bottom="43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D72" w:rsidRDefault="006B7D72" w:rsidP="001D1D01">
      <w:pPr>
        <w:spacing w:after="0" w:line="240" w:lineRule="auto"/>
      </w:pPr>
      <w:r>
        <w:separator/>
      </w:r>
    </w:p>
  </w:endnote>
  <w:endnote w:type="continuationSeparator" w:id="0">
    <w:p w:rsidR="006B7D72" w:rsidRDefault="006B7D72" w:rsidP="001D1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D72" w:rsidRDefault="006B7D72" w:rsidP="001D1D01">
      <w:pPr>
        <w:spacing w:after="0" w:line="240" w:lineRule="auto"/>
      </w:pPr>
      <w:r>
        <w:separator/>
      </w:r>
    </w:p>
  </w:footnote>
  <w:footnote w:type="continuationSeparator" w:id="0">
    <w:p w:rsidR="006B7D72" w:rsidRDefault="006B7D72" w:rsidP="001D1D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5057B2"/>
    <w:lvl w:ilvl="0">
      <w:start w:val="1"/>
      <w:numFmt w:val="bullet"/>
      <w:pStyle w:val="Listaconvietas"/>
      <w:lvlText w:val=""/>
      <w:lvlJc w:val="left"/>
      <w:pPr>
        <w:tabs>
          <w:tab w:val="num" w:pos="288"/>
        </w:tabs>
        <w:ind w:left="288" w:hanging="288"/>
      </w:pPr>
      <w:rPr>
        <w:rFonts w:ascii="Symbol" w:hAnsi="Symbol" w:hint="default"/>
        <w:color w:val="352F25" w:themeColor="text2"/>
        <w:sz w:val="16"/>
      </w:rPr>
    </w:lvl>
  </w:abstractNum>
  <w:abstractNum w:abstractNumId="1">
    <w:nsid w:val="04892F67"/>
    <w:multiLevelType w:val="hybridMultilevel"/>
    <w:tmpl w:val="D2E2B4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1F8134F"/>
    <w:multiLevelType w:val="hybridMultilevel"/>
    <w:tmpl w:val="CC3A84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20A872FA"/>
    <w:multiLevelType w:val="hybridMultilevel"/>
    <w:tmpl w:val="E1AC04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61976C0"/>
    <w:multiLevelType w:val="hybridMultilevel"/>
    <w:tmpl w:val="DD70C8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C270937"/>
    <w:multiLevelType w:val="hybridMultilevel"/>
    <w:tmpl w:val="DDBC06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D0739D3"/>
    <w:multiLevelType w:val="hybridMultilevel"/>
    <w:tmpl w:val="1C928B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num>
  <w:num w:numId="7">
    <w:abstractNumId w:val="2"/>
  </w:num>
  <w:num w:numId="8">
    <w:abstractNumId w:val="6"/>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55A"/>
    <w:rsid w:val="000967E9"/>
    <w:rsid w:val="000B1E52"/>
    <w:rsid w:val="000B690B"/>
    <w:rsid w:val="000C1378"/>
    <w:rsid w:val="00193B7E"/>
    <w:rsid w:val="001B4948"/>
    <w:rsid w:val="001D1D01"/>
    <w:rsid w:val="00227EC3"/>
    <w:rsid w:val="00255259"/>
    <w:rsid w:val="0032098F"/>
    <w:rsid w:val="003237E6"/>
    <w:rsid w:val="003518AD"/>
    <w:rsid w:val="00373ED5"/>
    <w:rsid w:val="003765A5"/>
    <w:rsid w:val="00397871"/>
    <w:rsid w:val="003A42E7"/>
    <w:rsid w:val="003C361D"/>
    <w:rsid w:val="003C68CD"/>
    <w:rsid w:val="00445D9D"/>
    <w:rsid w:val="00460C8D"/>
    <w:rsid w:val="004F27F0"/>
    <w:rsid w:val="004F4563"/>
    <w:rsid w:val="00522313"/>
    <w:rsid w:val="00551101"/>
    <w:rsid w:val="00586DA4"/>
    <w:rsid w:val="006048D2"/>
    <w:rsid w:val="006B7D72"/>
    <w:rsid w:val="007704D6"/>
    <w:rsid w:val="0077322B"/>
    <w:rsid w:val="007D3B94"/>
    <w:rsid w:val="007E2FF0"/>
    <w:rsid w:val="00906F7B"/>
    <w:rsid w:val="00906FC4"/>
    <w:rsid w:val="00931C0F"/>
    <w:rsid w:val="009430AE"/>
    <w:rsid w:val="00961CB8"/>
    <w:rsid w:val="00962167"/>
    <w:rsid w:val="009630B6"/>
    <w:rsid w:val="009F44A9"/>
    <w:rsid w:val="00A70338"/>
    <w:rsid w:val="00AB7274"/>
    <w:rsid w:val="00AE0C02"/>
    <w:rsid w:val="00AF7415"/>
    <w:rsid w:val="00B047DF"/>
    <w:rsid w:val="00B438BF"/>
    <w:rsid w:val="00C13F52"/>
    <w:rsid w:val="00C63983"/>
    <w:rsid w:val="00CC2B88"/>
    <w:rsid w:val="00D0136F"/>
    <w:rsid w:val="00D21D0F"/>
    <w:rsid w:val="00D2618F"/>
    <w:rsid w:val="00D432F7"/>
    <w:rsid w:val="00D7459A"/>
    <w:rsid w:val="00D84E06"/>
    <w:rsid w:val="00E11035"/>
    <w:rsid w:val="00E70F92"/>
    <w:rsid w:val="00E84361"/>
    <w:rsid w:val="00E95C16"/>
    <w:rsid w:val="00E9755A"/>
    <w:rsid w:val="00EC6031"/>
    <w:rsid w:val="00EE5528"/>
    <w:rsid w:val="00EF2928"/>
    <w:rsid w:val="00F76649"/>
    <w:rsid w:val="00FE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1439EFA5-BDA7-4A90-9517-33D4678B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D4436" w:themeColor="text2" w:themeTint="E6"/>
        <w:lang w:val="es-ES" w:eastAsia="es-E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qFormat="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keepNext/>
      <w:keepLines/>
      <w:spacing w:before="200" w:after="0" w:line="216" w:lineRule="auto"/>
      <w:outlineLvl w:val="0"/>
    </w:pPr>
    <w:rPr>
      <w:rFonts w:asciiTheme="majorHAnsi" w:eastAsiaTheme="majorEastAsia" w:hAnsiTheme="majorHAnsi" w:cstheme="majorBidi"/>
      <w:b/>
      <w:bCs/>
      <w:color w:val="027E6F" w:themeColor="accent1" w:themeShade="BF"/>
      <w:sz w:val="42"/>
    </w:rPr>
  </w:style>
  <w:style w:type="paragraph" w:styleId="Ttulo2">
    <w:name w:val="heading 2"/>
    <w:basedOn w:val="Normal"/>
    <w:next w:val="Normal"/>
    <w:link w:val="Ttulo2Car"/>
    <w:uiPriority w:val="1"/>
    <w:unhideWhenUsed/>
    <w:qFormat/>
    <w:pPr>
      <w:keepNext/>
      <w:keepLines/>
      <w:spacing w:before="360" w:after="120" w:line="240" w:lineRule="auto"/>
      <w:outlineLvl w:val="1"/>
    </w:pPr>
    <w:rPr>
      <w:rFonts w:asciiTheme="majorHAnsi" w:eastAsiaTheme="majorEastAsia" w:hAnsiTheme="majorHAnsi" w:cstheme="majorBidi"/>
      <w:b/>
      <w:bCs/>
      <w:color w:val="352F25" w:themeColor="text2"/>
      <w:sz w:val="24"/>
    </w:rPr>
  </w:style>
  <w:style w:type="paragraph" w:styleId="Ttulo3">
    <w:name w:val="heading 3"/>
    <w:basedOn w:val="Normal"/>
    <w:next w:val="Normal"/>
    <w:link w:val="Ttulo3Car"/>
    <w:uiPriority w:val="9"/>
    <w:semiHidden/>
    <w:unhideWhenUsed/>
    <w:qFormat/>
    <w:pPr>
      <w:keepNext/>
      <w:keepLines/>
      <w:spacing w:before="200" w:after="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Diseodetabla">
    <w:name w:val="Diseño de tabla"/>
    <w:basedOn w:val="Tablanormal"/>
    <w:uiPriority w:val="99"/>
    <w:tblPr>
      <w:tblInd w:w="0" w:type="dxa"/>
      <w:tblCellMar>
        <w:top w:w="0" w:type="dxa"/>
        <w:left w:w="0" w:type="dxa"/>
        <w:bottom w:w="0" w:type="dxa"/>
        <w:right w:w="0" w:type="dxa"/>
      </w:tblCellMar>
    </w:tblPr>
  </w:style>
  <w:style w:type="paragraph" w:styleId="Descripcin">
    <w:name w:val="caption"/>
    <w:basedOn w:val="Normal"/>
    <w:next w:val="Normal"/>
    <w:uiPriority w:val="2"/>
    <w:unhideWhenUsed/>
    <w:qFormat/>
    <w:pPr>
      <w:spacing w:after="340" w:line="240" w:lineRule="auto"/>
    </w:pPr>
    <w:rPr>
      <w:i/>
      <w:iCs/>
      <w:sz w:val="16"/>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352F25" w:themeColor="text2"/>
      <w:sz w:val="24"/>
    </w:rPr>
  </w:style>
  <w:style w:type="character" w:styleId="Textodelmarcadordeposicin">
    <w:name w:val="Placeholder Text"/>
    <w:basedOn w:val="Fuentedeprrafopredeter"/>
    <w:uiPriority w:val="99"/>
    <w:semiHidden/>
    <w:rPr>
      <w:color w:val="808080"/>
    </w:rPr>
  </w:style>
  <w:style w:type="paragraph" w:styleId="Listaconvietas">
    <w:name w:val="List Bullet"/>
    <w:basedOn w:val="Normal"/>
    <w:uiPriority w:val="1"/>
    <w:unhideWhenUsed/>
    <w:qFormat/>
    <w:pPr>
      <w:numPr>
        <w:numId w:val="2"/>
      </w:numPr>
    </w:p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27E6F" w:themeColor="accent1" w:themeShade="BF"/>
      <w:sz w:val="42"/>
    </w:rPr>
  </w:style>
  <w:style w:type="paragraph" w:customStyle="1" w:styleId="Compaa">
    <w:name w:val="Compañía"/>
    <w:basedOn w:val="Normal"/>
    <w:uiPriority w:val="2"/>
    <w:qFormat/>
    <w:pPr>
      <w:spacing w:after="0" w:line="240" w:lineRule="auto"/>
    </w:pPr>
    <w:rPr>
      <w:rFonts w:asciiTheme="majorHAnsi" w:eastAsiaTheme="majorEastAsia" w:hAnsiTheme="majorHAnsi" w:cstheme="majorBidi"/>
      <w:b/>
      <w:bCs/>
      <w:caps/>
      <w:color w:val="027E6F" w:themeColor="accent1" w:themeShade="BF"/>
    </w:rPr>
  </w:style>
  <w:style w:type="paragraph" w:styleId="Piedepgina">
    <w:name w:val="footer"/>
    <w:basedOn w:val="Normal"/>
    <w:link w:val="PiedepginaCar"/>
    <w:uiPriority w:val="2"/>
    <w:unhideWhenUsed/>
    <w:qFormat/>
    <w:pPr>
      <w:tabs>
        <w:tab w:val="center" w:pos="4680"/>
        <w:tab w:val="right" w:pos="9360"/>
      </w:tabs>
      <w:spacing w:after="0" w:line="276" w:lineRule="auto"/>
    </w:pPr>
    <w:rPr>
      <w:sz w:val="17"/>
    </w:rPr>
  </w:style>
  <w:style w:type="character" w:customStyle="1" w:styleId="PiedepginaCar">
    <w:name w:val="Pie de página Car"/>
    <w:basedOn w:val="Fuentedeprrafopredeter"/>
    <w:link w:val="Piedepgina"/>
    <w:uiPriority w:val="2"/>
    <w:rPr>
      <w:rFonts w:asciiTheme="minorHAnsi" w:eastAsiaTheme="minorEastAsia" w:hAnsiTheme="minorHAnsi" w:cstheme="minorBidi"/>
      <w:sz w:val="17"/>
    </w:rPr>
  </w:style>
  <w:style w:type="paragraph" w:styleId="Puesto">
    <w:name w:val="Title"/>
    <w:basedOn w:val="Normal"/>
    <w:next w:val="Normal"/>
    <w:link w:val="PuestoCar"/>
    <w:uiPriority w:val="1"/>
    <w:qFormat/>
    <w:pPr>
      <w:spacing w:before="320" w:after="0" w:line="204" w:lineRule="auto"/>
      <w:ind w:left="288" w:right="288"/>
      <w:contextualSpacing/>
    </w:pPr>
    <w:rPr>
      <w:rFonts w:asciiTheme="majorHAnsi" w:eastAsiaTheme="majorEastAsia" w:hAnsiTheme="majorHAnsi" w:cstheme="majorBidi"/>
      <w:b/>
      <w:bCs/>
      <w:caps/>
      <w:color w:val="FFFFFF" w:themeColor="background1"/>
      <w:kern w:val="28"/>
      <w:sz w:val="56"/>
    </w:rPr>
  </w:style>
  <w:style w:type="character" w:customStyle="1" w:styleId="PuestoCar">
    <w:name w:val="Puesto Car"/>
    <w:basedOn w:val="Fuentedeprrafopredeter"/>
    <w:link w:val="Puesto"/>
    <w:uiPriority w:val="1"/>
    <w:rPr>
      <w:rFonts w:asciiTheme="majorHAnsi" w:eastAsiaTheme="majorEastAsia" w:hAnsiTheme="majorHAnsi" w:cstheme="majorBidi"/>
      <w:b/>
      <w:bCs/>
      <w:caps/>
      <w:color w:val="FFFFFF" w:themeColor="background1"/>
      <w:kern w:val="28"/>
      <w:sz w:val="56"/>
    </w:rPr>
  </w:style>
  <w:style w:type="paragraph" w:styleId="Subttulo">
    <w:name w:val="Subtitle"/>
    <w:basedOn w:val="Normal"/>
    <w:next w:val="Normal"/>
    <w:link w:val="SubttuloCar"/>
    <w:uiPriority w:val="1"/>
    <w:qFormat/>
    <w:pPr>
      <w:numPr>
        <w:ilvl w:val="1"/>
      </w:numPr>
      <w:spacing w:after="360" w:line="264" w:lineRule="auto"/>
      <w:ind w:left="288" w:right="288"/>
    </w:pPr>
    <w:rPr>
      <w:i/>
      <w:iCs/>
      <w:color w:val="FFFFFF" w:themeColor="background1"/>
      <w:sz w:val="26"/>
    </w:rPr>
  </w:style>
  <w:style w:type="character" w:customStyle="1" w:styleId="SubttuloCar">
    <w:name w:val="Subtítulo Car"/>
    <w:basedOn w:val="Fuentedeprrafopredeter"/>
    <w:link w:val="Subttulo"/>
    <w:uiPriority w:val="1"/>
    <w:rPr>
      <w:i/>
      <w:iCs/>
      <w:color w:val="FFFFFF" w:themeColor="background1"/>
      <w:sz w:val="26"/>
    </w:rPr>
  </w:style>
  <w:style w:type="paragraph" w:styleId="Sinespaciado">
    <w:name w:val="No Spacing"/>
    <w:uiPriority w:val="99"/>
    <w:qFormat/>
    <w:pPr>
      <w:spacing w:after="0" w:line="240" w:lineRule="auto"/>
    </w:pPr>
  </w:style>
  <w:style w:type="paragraph" w:styleId="Cita">
    <w:name w:val="Quote"/>
    <w:basedOn w:val="Normal"/>
    <w:next w:val="Normal"/>
    <w:link w:val="CitaCar"/>
    <w:uiPriority w:val="1"/>
    <w:qFormat/>
    <w:pPr>
      <w:pBdr>
        <w:top w:val="single" w:sz="4" w:space="14" w:color="027E6F" w:themeColor="accent1" w:themeShade="BF"/>
        <w:bottom w:val="single" w:sz="4" w:space="14" w:color="027E6F" w:themeColor="accent1" w:themeShade="BF"/>
      </w:pBdr>
      <w:spacing w:before="480" w:after="480" w:line="336" w:lineRule="auto"/>
    </w:pPr>
    <w:rPr>
      <w:i/>
      <w:iCs/>
      <w:color w:val="027E6F" w:themeColor="accent1" w:themeShade="BF"/>
      <w:sz w:val="30"/>
    </w:rPr>
  </w:style>
  <w:style w:type="character" w:customStyle="1" w:styleId="CitaCar">
    <w:name w:val="Cita Car"/>
    <w:basedOn w:val="Fuentedeprrafopredeter"/>
    <w:link w:val="Cita"/>
    <w:uiPriority w:val="1"/>
    <w:rPr>
      <w:i/>
      <w:iCs/>
      <w:color w:val="027E6F" w:themeColor="accent1" w:themeShade="BF"/>
      <w:sz w:val="30"/>
    </w:rPr>
  </w:style>
  <w:style w:type="character" w:customStyle="1" w:styleId="Ttulo3Car">
    <w:name w:val="Título 3 Car"/>
    <w:basedOn w:val="Fuentedeprrafopredeter"/>
    <w:link w:val="Ttulo3"/>
    <w:uiPriority w:val="9"/>
    <w:semiHidden/>
    <w:rPr>
      <w:b/>
      <w:bCs/>
    </w:rPr>
  </w:style>
  <w:style w:type="paragraph" w:styleId="Encabezado">
    <w:name w:val="header"/>
    <w:basedOn w:val="Normal"/>
    <w:link w:val="EncabezadoCar"/>
    <w:uiPriority w:val="99"/>
    <w:unhideWhenUsed/>
    <w:rsid w:val="001D1D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1D01"/>
  </w:style>
  <w:style w:type="paragraph" w:styleId="Prrafodelista">
    <w:name w:val="List Paragraph"/>
    <w:basedOn w:val="Normal"/>
    <w:uiPriority w:val="34"/>
    <w:unhideWhenUsed/>
    <w:qFormat/>
    <w:rsid w:val="00E95C16"/>
    <w:pPr>
      <w:ind w:left="720"/>
      <w:contextualSpacing/>
    </w:pPr>
  </w:style>
  <w:style w:type="paragraph" w:styleId="Textodeglobo">
    <w:name w:val="Balloon Text"/>
    <w:basedOn w:val="Normal"/>
    <w:link w:val="TextodegloboCar"/>
    <w:uiPriority w:val="99"/>
    <w:semiHidden/>
    <w:unhideWhenUsed/>
    <w:rsid w:val="00D432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2F7"/>
    <w:rPr>
      <w:rFonts w:ascii="Tahoma" w:hAnsi="Tahoma" w:cs="Tahoma"/>
      <w:sz w:val="16"/>
      <w:szCs w:val="16"/>
    </w:rPr>
  </w:style>
  <w:style w:type="character" w:styleId="Hipervnculo">
    <w:name w:val="Hyperlink"/>
    <w:basedOn w:val="Fuentedeprrafopredeter"/>
    <w:uiPriority w:val="99"/>
    <w:unhideWhenUsed/>
    <w:rsid w:val="001B4948"/>
    <w:rPr>
      <w:color w:val="4D443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evainstruc@doc.com"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QUIPO\AppData\Roaming\Microsoft\Plantillas\Folleto.dotx" TargetMode="External"/></Relationships>
</file>

<file path=word/theme/theme1.xml><?xml version="1.0" encoding="utf-8"?>
<a:theme xmlns:a="http://schemas.openxmlformats.org/drawingml/2006/main" name="Small Business Set">
  <a:themeElements>
    <a:clrScheme name="Small Business">
      <a:dk1>
        <a:sysClr val="windowText" lastClr="000000"/>
      </a:dk1>
      <a:lt1>
        <a:sysClr val="window" lastClr="FFFFFF"/>
      </a:lt1>
      <a:dk2>
        <a:srgbClr val="352F25"/>
      </a:dk2>
      <a:lt2>
        <a:srgbClr val="EDECEB"/>
      </a:lt2>
      <a:accent1>
        <a:srgbClr val="03A996"/>
      </a:accent1>
      <a:accent2>
        <a:srgbClr val="B33536"/>
      </a:accent2>
      <a:accent3>
        <a:srgbClr val="E8C94B"/>
      </a:accent3>
      <a:accent4>
        <a:srgbClr val="2682A6"/>
      </a:accent4>
      <a:accent5>
        <a:srgbClr val="F08A42"/>
      </a:accent5>
      <a:accent6>
        <a:srgbClr val="6A5178"/>
      </a:accent6>
      <a:hlink>
        <a:srgbClr val="4D4436"/>
      </a:hlink>
      <a:folHlink>
        <a:srgbClr val="027E7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FA69E81-0C24-4775-962E-38A881F68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Folleto</Template>
  <TotalTime>1091</TotalTime>
  <Pages>9</Pages>
  <Words>2052</Words>
  <Characters>11286</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centro de gestion de mercados logistica y tecnologias de informacion</Company>
  <LinksUpToDate>false</LinksUpToDate>
  <CharactersWithSpaces>13312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REDP</dc:creator>
  <cp:lastModifiedBy>EQUIPO</cp:lastModifiedBy>
  <cp:revision>1</cp:revision>
  <dcterms:created xsi:type="dcterms:W3CDTF">2015-09-13T23:30:00Z</dcterms:created>
  <dcterms:modified xsi:type="dcterms:W3CDTF">2015-12-11T04:12:00Z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TC029118979991</vt:lpwstr>
  </property>
</Properties>
</file>